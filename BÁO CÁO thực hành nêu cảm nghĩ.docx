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Download free png of Png dull pastel frame transparent background by Nunny about frame, pastel, pastel frames, frame png, and gold 2539695" recolor="t" type="frame"/>
    </v:background>
  </w:background>
  <w:body>
    <w:p w14:paraId="23D1B7EB" w14:textId="005F4DE2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74BDE8C" wp14:editId="4D5541D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451465"/>
                <wp:effectExtent l="0" t="0" r="0" b="6985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45146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0B02" id="Rectangle 6" o:spid="_x0000_s1026" alt="&quot;&quot;" style="position:absolute;margin-left:560.8pt;margin-top:0;width:612pt;height:822.95pt;z-index:-251634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" stroked="f" strokeweight="2pt">
                <v:fill r:id="rId10" o:title="" recolor="t" rotate="t" type="frame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11220" w:type="dxa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0A21F1" w14:paraId="469F1112" w14:textId="77777777" w:rsidTr="00BC0E49">
        <w:trPr>
          <w:gridAfter w:val="1"/>
          <w:wAfter w:w="1870" w:type="dxa"/>
          <w:trHeight w:val="1349"/>
        </w:trPr>
        <w:tc>
          <w:tcPr>
            <w:tcW w:w="1870" w:type="dxa"/>
          </w:tcPr>
          <w:p w14:paraId="3F8984F1" w14:textId="7CD8A331" w:rsidR="000A21F1" w:rsidRDefault="000A21F1" w:rsidP="000A21F1"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DF99B5E" wp14:editId="0BCA35B3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01A027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70" w:type="dxa"/>
          </w:tcPr>
          <w:p w14:paraId="19BDF1D6" w14:textId="334188DB" w:rsidR="000A21F1" w:rsidRDefault="000A21F1" w:rsidP="000A21F1">
            <w:r>
              <w:rPr>
                <w:rFonts w:ascii="Calibri" w:eastAsia="Times New Roman" w:hAnsi="Calibri" w:cs="Times New Roman"/>
                <w:noProof/>
                <w:color w:val="44546A"/>
                <w:sz w:val="96"/>
                <w:szCs w:val="9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B48524" wp14:editId="7E52FE9E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-178837</wp:posOffset>
                      </wp:positionV>
                      <wp:extent cx="4912859" cy="711843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12859" cy="71184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9FC06C8" w14:textId="1F45A2DC" w:rsidR="000A21F1" w:rsidRPr="000A21F1" w:rsidRDefault="000A21F1">
                                  <w:pPr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</w:t>
                                  </w: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  <w:lang w:val="vi-VN"/>
                                    </w:rPr>
                                    <w:t>Ư</w:t>
                                  </w:r>
                                  <w:r w:rsidRPr="000A21F1">
                                    <w:rPr>
                                      <w:rFonts w:ascii="Charm" w:hAnsi="Charm" w:cs="Charm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ỜNG TRUNG HỌC PHỔ THÔNG PHÚ NHUẬN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485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5.05pt;margin-top:-14.1pt;width:386.85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" filled="f" stroked="f" strokeweight="1pt">
                      <v:stroke miterlimit="4"/>
                      <v:textbox inset="4pt,4pt,4pt,4pt">
                        <w:txbxContent>
                          <w:p w14:paraId="69FC06C8" w14:textId="1F45A2DC" w:rsidR="000A21F1" w:rsidRPr="000A21F1" w:rsidRDefault="000A21F1">
                            <w:pPr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  <w:t>TR</w:t>
                            </w: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Ư</w:t>
                            </w:r>
                            <w:r w:rsidRPr="000A21F1">
                              <w:rPr>
                                <w:rFonts w:ascii="Charm" w:hAnsi="Charm" w:cs="Charm"/>
                                <w:b/>
                                <w:bCs/>
                                <w:sz w:val="36"/>
                                <w:szCs w:val="36"/>
                              </w:rPr>
                              <w:t>ỜNG TRUNG HỌC PHỔ THÔNG PHÚ NHUẬN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26F361E1" w14:textId="20A40797" w:rsidR="000A21F1" w:rsidRDefault="000A21F1" w:rsidP="000A21F1">
            <w:pPr>
              <w:jc w:val="right"/>
            </w:pPr>
          </w:p>
        </w:tc>
        <w:tc>
          <w:tcPr>
            <w:tcW w:w="3740" w:type="dxa"/>
            <w:gridSpan w:val="2"/>
          </w:tcPr>
          <w:p w14:paraId="05D7E5FF" w14:textId="36F71A91" w:rsidR="000A21F1" w:rsidRPr="000A21F1" w:rsidRDefault="000A21F1" w:rsidP="000A21F1">
            <w:pPr>
              <w:pStyle w:val="Subtitle"/>
              <w:rPr>
                <w:rFonts w:ascii="Cambria" w:hAnsi="Cambria"/>
              </w:rPr>
            </w:pPr>
          </w:p>
        </w:tc>
      </w:tr>
      <w:tr w:rsidR="000A21F1" w14:paraId="528CD24B" w14:textId="77777777" w:rsidTr="00BC0E49">
        <w:trPr>
          <w:gridAfter w:val="1"/>
          <w:wAfter w:w="1870" w:type="dxa"/>
          <w:trHeight w:val="2858"/>
        </w:trPr>
        <w:tc>
          <w:tcPr>
            <w:tcW w:w="9350" w:type="dxa"/>
            <w:gridSpan w:val="5"/>
            <w:vAlign w:val="bottom"/>
          </w:tcPr>
          <w:p w14:paraId="5E87C8EB" w14:textId="15444541" w:rsidR="0020404E" w:rsidRPr="0020404E" w:rsidRDefault="00533439" w:rsidP="0020404E">
            <w:pPr>
              <w:jc w:val="center"/>
              <w:rPr>
                <w:color w:val="2A4848" w:themeColor="accent2" w:themeShade="40"/>
                <w:sz w:val="72"/>
                <w:szCs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AA5F25D" wp14:editId="61730697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-173355</wp:posOffset>
                      </wp:positionV>
                      <wp:extent cx="1828800" cy="1828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E68B71" w14:textId="77777777" w:rsidR="00533439" w:rsidRPr="00533439" w:rsidRDefault="00533439" w:rsidP="00533439">
                                  <w:pPr>
                                    <w:jc w:val="center"/>
                                    <w:rPr>
                                      <w:b/>
                                      <w:color w:val="2A4848" w:themeColor="accent2" w:themeShade="40"/>
                                      <w:sz w:val="72"/>
                                      <w:szCs w:val="72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533439">
                                    <w:rPr>
                                      <w:rFonts w:asciiTheme="majorHAnsi" w:hAnsiTheme="majorHAnsi"/>
                                      <w:b/>
                                      <w:color w:val="2A4848" w:themeColor="accent2" w:themeShade="40"/>
                                      <w:sz w:val="72"/>
                                      <w:szCs w:val="72"/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/>
                                            </w14:gs>
                                            <w14:gs w14:pos="4000">
                                              <w14:schemeClr w14:val="accent4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7000">
                                              <w14:schemeClr w14:val="accent4">
                                                <w14:lumMod w14:val="20000"/>
                                                <w14:lumOff w14:val="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BÁO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5F25D" id="Text Box 9" o:spid="_x0000_s1027" type="#_x0000_t202" style="position:absolute;left:0;text-align:left;margin-left:139.9pt;margin-top:-13.65pt;width:2in;height:2in;z-index:-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6zkz9d4A&#10;AAALAQAADwAAAAAAAAAAAAAAAABlBAAAZHJzL2Rvd25yZXYueG1sUEsFBgAAAAAEAAQA8wAAAHAF&#10;AAAAAA==&#10;" filled="f" stroked="f">
                      <v:textbox style="mso-fit-shape-to-text:t">
                        <w:txbxContent>
                          <w:p w14:paraId="37E68B71" w14:textId="77777777" w:rsidR="00533439" w:rsidRPr="00533439" w:rsidRDefault="00533439" w:rsidP="00533439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3439">
                              <w:rPr>
                                <w:rFonts w:asciiTheme="majorHAnsi" w:hAnsiTheme="majorHAnsi"/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 CÁO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DE9" w:rsidRPr="0020404E">
              <w:rPr>
                <w:color w:val="2A4848" w:themeColor="accent2" w:themeShade="40"/>
                <w:sz w:val="72"/>
                <w:szCs w:val="72"/>
              </w:rPr>
              <w:t xml:space="preserve">    </w:t>
            </w:r>
          </w:p>
          <w:p w14:paraId="5F5ECA89" w14:textId="4ACF7EE7" w:rsidR="000A21F1" w:rsidRPr="00C04532" w:rsidRDefault="0020404E" w:rsidP="00C04532">
            <w:pPr>
              <w:jc w:val="center"/>
              <w:rPr>
                <w:rFonts w:ascii="Roboto" w:eastAsia="Arial" w:hAnsi="Roboto" w:cs="Arial"/>
                <w:b/>
                <w:bCs/>
                <w:i/>
                <w:iCs/>
                <w:color w:val="C55A11"/>
                <w:sz w:val="36"/>
                <w:szCs w:val="36"/>
                <w:lang w:val="x-none"/>
              </w:rPr>
            </w:pPr>
            <w:proofErr w:type="spellStart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>Chủ</w:t>
            </w:r>
            <w:proofErr w:type="spellEnd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 xml:space="preserve"> </w:t>
            </w:r>
            <w:proofErr w:type="spellStart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>đề</w:t>
            </w:r>
            <w:proofErr w:type="spellEnd"/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  <w:lang w:val="x-none"/>
              </w:rPr>
              <w:t xml:space="preserve"> </w:t>
            </w:r>
            <w:r w:rsidRPr="00C04532">
              <w:rPr>
                <w:rFonts w:ascii="Roboto" w:eastAsia="Arial" w:hAnsi="Roboto" w:cs="Arial"/>
                <w:b/>
                <w:bCs/>
                <w:i/>
                <w:iCs/>
                <w:color w:val="A84F32" w:themeColor="accent3" w:themeShade="80"/>
                <w:sz w:val="36"/>
                <w:szCs w:val="36"/>
              </w:rPr>
              <w:t xml:space="preserve">: </w:t>
            </w:r>
            <w:r w:rsidRPr="00C04532">
              <w:rPr>
                <w:rFonts w:ascii="Roboto" w:eastAsia="Arial" w:hAnsi="Roboto" w:cs="Arial"/>
                <w:b/>
                <w:bCs/>
                <w:color w:val="A84F32" w:themeColor="accent3" w:themeShade="80"/>
                <w:sz w:val="36"/>
                <w:szCs w:val="36"/>
              </w:rPr>
              <w:t>THỰC HÀNH TRÌNH BÀY SUY NGHĨ CỦA BẢN THÂN VỀ THẾ GIỚI XUNG QUANH</w:t>
            </w:r>
          </w:p>
        </w:tc>
      </w:tr>
      <w:tr w:rsidR="000A21F1" w14:paraId="7E1160ED" w14:textId="7822F04D" w:rsidTr="00BC0E49">
        <w:trPr>
          <w:trHeight w:val="6768"/>
        </w:trPr>
        <w:tc>
          <w:tcPr>
            <w:tcW w:w="9350" w:type="dxa"/>
            <w:gridSpan w:val="5"/>
            <w:vAlign w:val="center"/>
          </w:tcPr>
          <w:p w14:paraId="7F6C6FFE" w14:textId="57F215BE" w:rsidR="000A21F1" w:rsidRDefault="00150875" w:rsidP="00C04532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4226E5" wp14:editId="1F35E759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1255395</wp:posOffset>
                      </wp:positionV>
                      <wp:extent cx="3350260" cy="3755390"/>
                      <wp:effectExtent l="0" t="0" r="21590" b="222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0260" cy="3755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 cap="flat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7255FE4" w14:textId="2AC62354" w:rsidR="00F67DE9" w:rsidRPr="00F67DE9" w:rsidRDefault="00F67DE9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>Nhóm</w:t>
                                  </w:r>
                                  <w:proofErr w:type="spellEnd"/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 xml:space="preserve"> 4:</w:t>
                                  </w:r>
                                </w:p>
                                <w:p w14:paraId="52F9054C" w14:textId="79C598FC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sz w:val="44"/>
                                      <w:szCs w:val="44"/>
                                    </w:rPr>
                                    <w:t>-Nguy</w:t>
                                  </w: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ễn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Thế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Vinh</w:t>
                                  </w:r>
                                  <w:r w:rsidR="0020404E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(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nhóm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trưởng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)</w:t>
                                  </w:r>
                                </w:p>
                                <w:p w14:paraId="5EA17B92" w14:textId="4E067498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-Nguyễn Hồng Thảo Uyên</w:t>
                                  </w:r>
                                </w:p>
                                <w:p w14:paraId="68B3BDCA" w14:textId="5C48A26D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Trần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Thị Hoài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Nhi</w:t>
                                  </w:r>
                                  <w:proofErr w:type="spellEnd"/>
                                </w:p>
                                <w:p w14:paraId="698C26F5" w14:textId="74622218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-Chu Thị Khánh Linh</w:t>
                                  </w:r>
                                </w:p>
                                <w:p w14:paraId="73C2F491" w14:textId="71F90870" w:rsidR="00F67DE9" w:rsidRPr="00F67DE9" w:rsidRDefault="00F67DE9">
                                  <w:pPr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</w:pPr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-Mai Ngọc </w:t>
                                  </w:r>
                                  <w:proofErr w:type="spellStart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>Đoan</w:t>
                                  </w:r>
                                  <w:proofErr w:type="spellEnd"/>
                                  <w:r w:rsidRPr="00F67DE9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Trang</w:t>
                                  </w:r>
                                  <w:r w:rsidR="0020404E">
                                    <w:rPr>
                                      <w:rFonts w:ascii="Cambria" w:hAnsi="Cambr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226E5" id="Text Box 3" o:spid="_x0000_s1028" type="#_x0000_t202" style="position:absolute;margin-left:217.8pt;margin-top:98.85pt;width:263.8pt;height:29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" fillcolor="#deecec [3205]" strokecolor="#95c2c2 [2405]" strokeweight="1pt">
                      <v:stroke miterlimit="4"/>
                      <v:textbox style="mso-fit-shape-to-text:t" inset="4pt,4pt,4pt,4pt">
                        <w:txbxContent>
                          <w:p w14:paraId="67255FE4" w14:textId="2AC62354" w:rsidR="00F67DE9" w:rsidRPr="00F67DE9" w:rsidRDefault="00F67D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F67DE9">
                              <w:rPr>
                                <w:sz w:val="44"/>
                                <w:szCs w:val="44"/>
                              </w:rPr>
                              <w:t>Nhóm</w:t>
                            </w:r>
                            <w:proofErr w:type="spellEnd"/>
                            <w:r w:rsidRPr="00F67DE9">
                              <w:rPr>
                                <w:sz w:val="44"/>
                                <w:szCs w:val="44"/>
                              </w:rPr>
                              <w:t xml:space="preserve"> 4:</w:t>
                            </w:r>
                          </w:p>
                          <w:p w14:paraId="52F9054C" w14:textId="79C598FC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sz w:val="44"/>
                                <w:szCs w:val="44"/>
                              </w:rPr>
                              <w:t>-Nguy</w:t>
                            </w: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ễn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Thế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Vinh</w:t>
                            </w:r>
                            <w:r w:rsidR="0020404E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(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nhóm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trưởng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EA17B92" w14:textId="4E067498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-Nguyễn Hồng Thảo Uyên</w:t>
                            </w:r>
                          </w:p>
                          <w:p w14:paraId="68B3BDCA" w14:textId="5C48A26D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Trần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Thị Hoài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Nhi</w:t>
                            </w:r>
                            <w:proofErr w:type="spellEnd"/>
                          </w:p>
                          <w:p w14:paraId="698C26F5" w14:textId="74622218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-Chu Thị Khánh Linh</w:t>
                            </w:r>
                          </w:p>
                          <w:p w14:paraId="73C2F491" w14:textId="71F90870" w:rsidR="00F67DE9" w:rsidRPr="00F67DE9" w:rsidRDefault="00F67DE9">
                            <w:pP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</w:pPr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-Mai Ngọc </w:t>
                            </w:r>
                            <w:proofErr w:type="spellStart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>Đoan</w:t>
                            </w:r>
                            <w:proofErr w:type="spellEnd"/>
                            <w:r w:rsidRPr="00F67DE9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Trang</w:t>
                            </w:r>
                            <w:r w:rsidR="0020404E"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anchor distT="0" distB="0" distL="114300" distR="114300" simplePos="0" relativeHeight="251686912" behindDoc="0" locked="0" layoutInCell="1" allowOverlap="1" wp14:anchorId="5FEA9AD8" wp14:editId="28492C19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368935</wp:posOffset>
                  </wp:positionV>
                  <wp:extent cx="2610485" cy="4155440"/>
                  <wp:effectExtent l="190500" t="190500" r="189865" b="18796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415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0" w:type="dxa"/>
            <w:vAlign w:val="bottom"/>
          </w:tcPr>
          <w:p w14:paraId="6F699F6C" w14:textId="77777777" w:rsidR="000A21F1" w:rsidRDefault="000A21F1"/>
        </w:tc>
      </w:tr>
      <w:tr w:rsidR="000A21F1" w14:paraId="2816DF76" w14:textId="77777777" w:rsidTr="00BC0E49">
        <w:trPr>
          <w:gridAfter w:val="1"/>
          <w:wAfter w:w="1870" w:type="dxa"/>
          <w:trHeight w:val="2736"/>
        </w:trPr>
        <w:tc>
          <w:tcPr>
            <w:tcW w:w="3740" w:type="dxa"/>
            <w:gridSpan w:val="2"/>
            <w:vAlign w:val="bottom"/>
          </w:tcPr>
          <w:p w14:paraId="15F01FEE" w14:textId="33789E3F" w:rsidR="000A21F1" w:rsidRPr="00F67DE9" w:rsidRDefault="00F67DE9" w:rsidP="000A21F1">
            <w:pPr>
              <w:pStyle w:val="Subtitle"/>
              <w:rPr>
                <w:rFonts w:ascii="Cambria" w:hAnsi="Cambria"/>
              </w:rPr>
            </w:pPr>
            <w:r>
              <w:t xml:space="preserve">              </w:t>
            </w:r>
          </w:p>
        </w:tc>
        <w:tc>
          <w:tcPr>
            <w:tcW w:w="1870" w:type="dxa"/>
            <w:vAlign w:val="bottom"/>
          </w:tcPr>
          <w:p w14:paraId="38059AB8" w14:textId="51767092" w:rsidR="000A21F1" w:rsidRDefault="0020404E" w:rsidP="000A21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CCD7BF" wp14:editId="6442ECA5">
                      <wp:simplePos x="0" y="0"/>
                      <wp:positionH relativeFrom="margin">
                        <wp:posOffset>-1387475</wp:posOffset>
                      </wp:positionH>
                      <wp:positionV relativeFrom="paragraph">
                        <wp:posOffset>429895</wp:posOffset>
                      </wp:positionV>
                      <wp:extent cx="4079875" cy="38735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9875" cy="387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47DEB1" w14:textId="67B23A54" w:rsidR="00F67DE9" w:rsidRPr="00150875" w:rsidRDefault="00F67DE9" w:rsidP="00F67DE9">
                                  <w:pPr>
                                    <w:jc w:val="center"/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Phú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Nhuận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ngày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9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tháng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3 </w:t>
                                  </w:r>
                                  <w:proofErr w:type="spellStart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>năm</w:t>
                                  </w:r>
                                  <w:proofErr w:type="spellEnd"/>
                                  <w:r w:rsidRPr="00150875">
                                    <w:rPr>
                                      <w:rFonts w:ascii="Charm" w:hAnsi="Charm" w:cs="Charm"/>
                                      <w:b/>
                                      <w:bCs/>
                                      <w:color w:val="5C7DB4" w:themeColor="accent1" w:themeTint="99"/>
                                      <w:sz w:val="32"/>
                                      <w:szCs w:val="32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CD7BF" id="Text Box 7" o:spid="_x0000_s1029" type="#_x0000_t202" style="position:absolute;margin-left:-109.25pt;margin-top:33.85pt;width:321.2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" filled="f" stroked="f" strokeweight="1pt">
                      <v:stroke miterlimit="4"/>
                      <v:textbox inset="4pt,4pt,4pt,4pt">
                        <w:txbxContent>
                          <w:p w14:paraId="2147DEB1" w14:textId="67B23A54" w:rsidR="00F67DE9" w:rsidRPr="00150875" w:rsidRDefault="00F67DE9" w:rsidP="00F67DE9">
                            <w:pPr>
                              <w:jc w:val="center"/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Phú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Nhuận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ngày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9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3 </w:t>
                            </w:r>
                            <w:proofErr w:type="spellStart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150875">
                              <w:rPr>
                                <w:rFonts w:ascii="Charm" w:hAnsi="Charm" w:cs="Charm"/>
                                <w:b/>
                                <w:bCs/>
                                <w:color w:val="5C7DB4" w:themeColor="accent1" w:themeTint="99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bottom"/>
          </w:tcPr>
          <w:p w14:paraId="4A0D5398" w14:textId="77777777" w:rsidR="000A21F1" w:rsidRDefault="000A21F1" w:rsidP="000A21F1"/>
        </w:tc>
        <w:tc>
          <w:tcPr>
            <w:tcW w:w="1870" w:type="dxa"/>
            <w:vAlign w:val="bottom"/>
          </w:tcPr>
          <w:p w14:paraId="7C4CC462" w14:textId="77777777" w:rsidR="000A21F1" w:rsidRDefault="000A21F1" w:rsidP="000A21F1"/>
        </w:tc>
      </w:tr>
    </w:tbl>
    <w:p w14:paraId="10876F16" w14:textId="0C37BDBB" w:rsidR="00537DAC" w:rsidRPr="00A45BDD" w:rsidRDefault="00537DAC">
      <w:pPr>
        <w:rPr>
          <w:sz w:val="36"/>
          <w:szCs w:val="36"/>
        </w:rPr>
      </w:pPr>
    </w:p>
    <w:p w14:paraId="36BD61D4" w14:textId="77777777" w:rsidR="00017B10" w:rsidRDefault="005D4907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20E8FC28" wp14:editId="1BDCA112">
                <wp:simplePos x="0" y="0"/>
                <wp:positionH relativeFrom="page">
                  <wp:posOffset>7791450</wp:posOffset>
                </wp:positionH>
                <wp:positionV relativeFrom="page">
                  <wp:posOffset>-101600</wp:posOffset>
                </wp:positionV>
                <wp:extent cx="400050" cy="5029200"/>
                <wp:effectExtent l="0" t="0" r="0" b="0"/>
                <wp:wrapNone/>
                <wp:docPr id="8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DB39" id="Rectangle 8" o:spid="_x0000_s1026" alt="&quot;&quot;" style="position:absolute;margin-left:613.5pt;margin-top:-8pt;width:31.5pt;height:396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p w14:paraId="666CFACF" w14:textId="77777777" w:rsidR="00BE02BB" w:rsidRDefault="00BE02BB"/>
    <w:p w14:paraId="1FC1E18A" w14:textId="77777777" w:rsidR="00370139" w:rsidRDefault="00370139"/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  <w:gridCol w:w="1534"/>
        <w:gridCol w:w="1473"/>
        <w:gridCol w:w="1587"/>
      </w:tblGrid>
      <w:tr w:rsidR="007273E8" w14:paraId="035892E6" w14:textId="4DA93791" w:rsidTr="007273E8">
        <w:trPr>
          <w:trHeight w:val="431"/>
        </w:trPr>
        <w:tc>
          <w:tcPr>
            <w:tcW w:w="1795" w:type="dxa"/>
          </w:tcPr>
          <w:p w14:paraId="6076AADC" w14:textId="394D7D8C" w:rsidR="007273E8" w:rsidRDefault="007273E8" w:rsidP="007273E8">
            <w:pPr>
              <w:pStyle w:val="Heading4"/>
              <w:tabs>
                <w:tab w:val="left" w:pos="1030"/>
              </w:tabs>
              <w:jc w:val="both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ab/>
            </w:r>
          </w:p>
        </w:tc>
        <w:tc>
          <w:tcPr>
            <w:tcW w:w="1530" w:type="dxa"/>
          </w:tcPr>
          <w:p w14:paraId="3323FDAC" w14:textId="0C7786AF" w:rsidR="007273E8" w:rsidRPr="001D2BA8" w:rsidRDefault="007273E8" w:rsidP="007273E8">
            <w:pPr>
              <w:pStyle w:val="Heading4"/>
            </w:pPr>
            <w:proofErr w:type="spellStart"/>
            <w:r>
              <w:t>Th</w:t>
            </w:r>
            <w:r>
              <w:rPr>
                <w:rFonts w:ascii="Cambria" w:hAnsi="Cambria" w:cs="Cambria"/>
              </w:rPr>
              <w:t>ế</w:t>
            </w:r>
            <w:proofErr w:type="spellEnd"/>
            <w:r>
              <w:t xml:space="preserve"> Vinh</w:t>
            </w:r>
          </w:p>
        </w:tc>
        <w:tc>
          <w:tcPr>
            <w:tcW w:w="1530" w:type="dxa"/>
          </w:tcPr>
          <w:p w14:paraId="06C77DA3" w14:textId="75591272" w:rsidR="007273E8" w:rsidRDefault="007273E8" w:rsidP="007273E8">
            <w:pPr>
              <w:pStyle w:val="Heading4"/>
            </w:pPr>
            <w:r>
              <w:t>Khánh Linh</w:t>
            </w:r>
          </w:p>
        </w:tc>
        <w:tc>
          <w:tcPr>
            <w:tcW w:w="1534" w:type="dxa"/>
          </w:tcPr>
          <w:p w14:paraId="2E2B9B00" w14:textId="55A4762A" w:rsidR="007273E8" w:rsidRDefault="007273E8" w:rsidP="007273E8">
            <w:pPr>
              <w:pStyle w:val="Heading4"/>
            </w:pPr>
            <w:proofErr w:type="spellStart"/>
            <w:r>
              <w:t>Đoan</w:t>
            </w:r>
            <w:proofErr w:type="spellEnd"/>
            <w:r>
              <w:t xml:space="preserve"> Trang </w:t>
            </w:r>
          </w:p>
        </w:tc>
        <w:tc>
          <w:tcPr>
            <w:tcW w:w="1473" w:type="dxa"/>
          </w:tcPr>
          <w:p w14:paraId="59E61F19" w14:textId="52D2026E" w:rsidR="007273E8" w:rsidRPr="001D2BA8" w:rsidRDefault="007273E8" w:rsidP="007273E8">
            <w:pPr>
              <w:pStyle w:val="Heading4"/>
              <w:rPr>
                <w:rFonts w:ascii="Cambria" w:hAnsi="Cambria"/>
              </w:rPr>
            </w:pPr>
            <w:r>
              <w:t xml:space="preserve">Hoài </w:t>
            </w:r>
            <w:proofErr w:type="spellStart"/>
            <w:r>
              <w:t>Nhi</w:t>
            </w:r>
            <w:proofErr w:type="spellEnd"/>
          </w:p>
        </w:tc>
        <w:tc>
          <w:tcPr>
            <w:tcW w:w="1587" w:type="dxa"/>
          </w:tcPr>
          <w:p w14:paraId="6C43E296" w14:textId="10D98B12" w:rsidR="007273E8" w:rsidRPr="001D2BA8" w:rsidRDefault="007273E8" w:rsidP="007273E8">
            <w:pPr>
              <w:pStyle w:val="Heading4"/>
            </w:pPr>
            <w:r>
              <w:t>Th</w:t>
            </w:r>
            <w:r>
              <w:rPr>
                <w:rFonts w:ascii="Cambria" w:hAnsi="Cambria" w:cs="Cambria"/>
              </w:rPr>
              <w:t>ả</w:t>
            </w:r>
            <w:r>
              <w:t>o Uyên</w:t>
            </w:r>
          </w:p>
        </w:tc>
      </w:tr>
      <w:tr w:rsidR="007273E8" w14:paraId="44177720" w14:textId="45DC1FFF" w:rsidTr="007273E8">
        <w:tc>
          <w:tcPr>
            <w:tcW w:w="1795" w:type="dxa"/>
          </w:tcPr>
          <w:p w14:paraId="303CA23F" w14:textId="1EEE4BDA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r w:rsidRPr="008919B0">
              <w:rPr>
                <w:sz w:val="28"/>
                <w:szCs w:val="28"/>
              </w:rPr>
              <w:t xml:space="preserve">Công </w:t>
            </w:r>
            <w:proofErr w:type="spellStart"/>
            <w:r w:rsidRPr="008919B0">
              <w:rPr>
                <w:sz w:val="28"/>
                <w:szCs w:val="28"/>
              </w:rPr>
              <w:t>vi</w:t>
            </w:r>
            <w:r w:rsidRPr="008919B0">
              <w:rPr>
                <w:rFonts w:ascii="Cambria" w:hAnsi="Cambria"/>
                <w:sz w:val="28"/>
                <w:szCs w:val="28"/>
              </w:rPr>
              <w:t>ệc</w:t>
            </w:r>
            <w:proofErr w:type="spellEnd"/>
          </w:p>
        </w:tc>
        <w:tc>
          <w:tcPr>
            <w:tcW w:w="1530" w:type="dxa"/>
          </w:tcPr>
          <w:p w14:paraId="78084583" w14:textId="3F06F5B0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“Đoàn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1”</w:t>
            </w:r>
          </w:p>
        </w:tc>
        <w:tc>
          <w:tcPr>
            <w:tcW w:w="1530" w:type="dxa"/>
          </w:tcPr>
          <w:p w14:paraId="705FA920" w14:textId="4FC13A71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“Đoàn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2”</w:t>
            </w:r>
          </w:p>
        </w:tc>
        <w:tc>
          <w:tcPr>
            <w:tcW w:w="1534" w:type="dxa"/>
          </w:tcPr>
          <w:p w14:paraId="20E81841" w14:textId="5BC354F3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So</w:t>
            </w:r>
            <w:r w:rsidRPr="008919B0">
              <w:rPr>
                <w:rFonts w:ascii="Cambria" w:hAnsi="Cambria"/>
                <w:sz w:val="28"/>
                <w:szCs w:val="28"/>
              </w:rPr>
              <w:t>ạn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phần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“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Sống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ảo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>”</w:t>
            </w:r>
          </w:p>
        </w:tc>
        <w:tc>
          <w:tcPr>
            <w:tcW w:w="1473" w:type="dxa"/>
          </w:tcPr>
          <w:p w14:paraId="02F7312F" w14:textId="627D272B" w:rsidR="007273E8" w:rsidRPr="008919B0" w:rsidRDefault="007273E8" w:rsidP="007273E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T</w:t>
            </w:r>
            <w:r w:rsidRPr="008919B0">
              <w:rPr>
                <w:rFonts w:ascii="Cambria" w:hAnsi="Cambria"/>
                <w:sz w:val="28"/>
                <w:szCs w:val="28"/>
              </w:rPr>
              <w:t>ổng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hợp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rFonts w:ascii="Cambria" w:hAnsi="Cambria"/>
                <w:sz w:val="28"/>
                <w:szCs w:val="28"/>
              </w:rPr>
              <w:t>các</w:t>
            </w:r>
            <w:proofErr w:type="spellEnd"/>
            <w:r w:rsidRPr="008919B0">
              <w:rPr>
                <w:rFonts w:ascii="Cambria" w:hAnsi="Cambria"/>
                <w:sz w:val="28"/>
                <w:szCs w:val="28"/>
              </w:rPr>
              <w:t xml:space="preserve"> file</w:t>
            </w:r>
          </w:p>
        </w:tc>
        <w:tc>
          <w:tcPr>
            <w:tcW w:w="1587" w:type="dxa"/>
          </w:tcPr>
          <w:p w14:paraId="60269B0F" w14:textId="2C12E9B1" w:rsidR="007273E8" w:rsidRPr="008919B0" w:rsidRDefault="007273E8" w:rsidP="007273E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919B0">
              <w:rPr>
                <w:sz w:val="28"/>
                <w:szCs w:val="28"/>
              </w:rPr>
              <w:t>Làm</w:t>
            </w:r>
            <w:proofErr w:type="spellEnd"/>
            <w:r w:rsidRPr="008919B0">
              <w:rPr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sz w:val="28"/>
                <w:szCs w:val="28"/>
              </w:rPr>
              <w:t>báo</w:t>
            </w:r>
            <w:proofErr w:type="spellEnd"/>
            <w:r w:rsidRPr="008919B0">
              <w:rPr>
                <w:sz w:val="28"/>
                <w:szCs w:val="28"/>
              </w:rPr>
              <w:t xml:space="preserve"> </w:t>
            </w:r>
            <w:proofErr w:type="spellStart"/>
            <w:r w:rsidRPr="008919B0">
              <w:rPr>
                <w:sz w:val="28"/>
                <w:szCs w:val="28"/>
              </w:rPr>
              <w:t>cáo</w:t>
            </w:r>
            <w:proofErr w:type="spellEnd"/>
            <w:r w:rsidRPr="008919B0">
              <w:rPr>
                <w:sz w:val="28"/>
                <w:szCs w:val="28"/>
              </w:rPr>
              <w:t xml:space="preserve"> w</w:t>
            </w:r>
            <w:r w:rsidRPr="008919B0">
              <w:rPr>
                <w:rFonts w:ascii="Times New Roman" w:hAnsi="Times New Roman"/>
                <w:sz w:val="28"/>
                <w:szCs w:val="28"/>
              </w:rPr>
              <w:t>ord</w:t>
            </w:r>
          </w:p>
        </w:tc>
      </w:tr>
    </w:tbl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698307958"/>
        <w:docPartObj>
          <w:docPartGallery w:val="Table of Contents"/>
          <w:docPartUnique/>
        </w:docPartObj>
      </w:sdtPr>
      <w:sdtEndPr/>
      <w:sdtContent>
        <w:p w14:paraId="10BCED31" w14:textId="2C322C68" w:rsidR="00F218E9" w:rsidRDefault="00F218E9">
          <w:pPr>
            <w:pStyle w:val="TOCHeading"/>
            <w:rPr>
              <w:rFonts w:ascii="Sansita Swashed ExtraBold" w:hAnsi="Sansita Swashed ExtraBold"/>
            </w:rPr>
          </w:pPr>
          <w:r w:rsidRPr="001B69E9">
            <w:rPr>
              <w:rFonts w:ascii="Sansita Swashed ExtraBold" w:hAnsi="Sansita Swashed ExtraBold"/>
            </w:rPr>
            <w:t xml:space="preserve">Thành </w:t>
          </w:r>
          <w:proofErr w:type="spellStart"/>
          <w:proofErr w:type="gramStart"/>
          <w:r w:rsidRPr="001B69E9">
            <w:rPr>
              <w:rFonts w:ascii="Sansita Swashed ExtraBold" w:hAnsi="Sansita Swashed ExtraBold"/>
            </w:rPr>
            <w:t>ngữ,tục</w:t>
          </w:r>
          <w:proofErr w:type="spellEnd"/>
          <w:proofErr w:type="gram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ngữ,thơ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được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sử</w:t>
          </w:r>
          <w:proofErr w:type="spellEnd"/>
          <w:r w:rsidRPr="001B69E9">
            <w:rPr>
              <w:rFonts w:ascii="Sansita Swashed ExtraBold" w:hAnsi="Sansita Swashed ExtraBold"/>
            </w:rPr>
            <w:t xml:space="preserve"> </w:t>
          </w:r>
          <w:proofErr w:type="spellStart"/>
          <w:r w:rsidRPr="001B69E9">
            <w:rPr>
              <w:rFonts w:ascii="Sansita Swashed ExtraBold" w:hAnsi="Sansita Swashed ExtraBold"/>
            </w:rPr>
            <w:t>dụng</w:t>
          </w:r>
          <w:proofErr w:type="spellEnd"/>
          <w:r w:rsidR="001B69E9">
            <w:rPr>
              <w:rFonts w:ascii="Sansita Swashed ExtraBold" w:hAnsi="Sansita Swashed ExtraBold"/>
            </w:rPr>
            <w:t>:</w:t>
          </w:r>
        </w:p>
        <w:p w14:paraId="057EB7F8" w14:textId="77777777" w:rsidR="0058348C" w:rsidRDefault="0058348C" w:rsidP="0058348C">
          <w:pPr>
            <w:rPr>
              <w:rFonts w:ascii="Cambria" w:hAnsi="Cambria"/>
              <w:sz w:val="34"/>
              <w:szCs w:val="34"/>
              <w:lang w:val="vi-VN"/>
            </w:rPr>
          </w:pPr>
          <w:r>
            <w:rPr>
              <w:sz w:val="34"/>
              <w:szCs w:val="34"/>
            </w:rPr>
            <w:t xml:space="preserve"> </w:t>
          </w:r>
        </w:p>
        <w:p w14:paraId="1BDE4F86" w14:textId="69645E09" w:rsidR="00246928" w:rsidRPr="0058348C" w:rsidRDefault="0058348C" w:rsidP="0058348C">
          <w:pPr>
            <w:rPr>
              <w:rFonts w:ascii="Cambria" w:hAnsi="Cambria"/>
              <w:b/>
              <w:bCs/>
              <w:sz w:val="34"/>
              <w:szCs w:val="34"/>
            </w:rPr>
          </w:pPr>
          <w:r>
            <w:rPr>
              <w:rFonts w:ascii="Cambria" w:hAnsi="Cambria"/>
              <w:sz w:val="34"/>
              <w:szCs w:val="34"/>
            </w:rPr>
            <w:t xml:space="preserve"> </w:t>
          </w:r>
          <w:r w:rsidRPr="0058348C">
            <w:rPr>
              <w:b/>
              <w:bCs/>
              <w:color w:val="404040" w:themeColor="text1" w:themeTint="BF"/>
              <w:sz w:val="34"/>
              <w:szCs w:val="34"/>
            </w:rPr>
            <w:t xml:space="preserve">1) Đoàn </w:t>
          </w:r>
          <w:proofErr w:type="spellStart"/>
          <w:r w:rsidRPr="0058348C">
            <w:rPr>
              <w:b/>
              <w:bCs/>
              <w:color w:val="404040" w:themeColor="text1" w:themeTint="BF"/>
              <w:sz w:val="34"/>
              <w:szCs w:val="34"/>
            </w:rPr>
            <w:t>k</w:t>
          </w:r>
          <w:r w:rsidRPr="0058348C">
            <w:rPr>
              <w:rFonts w:ascii="Cambria" w:hAnsi="Cambria"/>
              <w:b/>
              <w:bCs/>
              <w:color w:val="404040" w:themeColor="text1" w:themeTint="BF"/>
              <w:sz w:val="34"/>
              <w:szCs w:val="34"/>
            </w:rPr>
            <w:t>ết</w:t>
          </w:r>
          <w:proofErr w:type="spellEnd"/>
          <w:r w:rsidRPr="0058348C">
            <w:rPr>
              <w:rFonts w:ascii="Cambria" w:hAnsi="Cambria"/>
              <w:b/>
              <w:bCs/>
              <w:color w:val="404040" w:themeColor="text1" w:themeTint="BF"/>
              <w:sz w:val="34"/>
              <w:szCs w:val="34"/>
            </w:rPr>
            <w:t xml:space="preserve"> 1</w:t>
          </w:r>
        </w:p>
        <w:p w14:paraId="2AFDC073" w14:textId="3A0C041E" w:rsidR="00246928" w:rsidRPr="00246928" w:rsidRDefault="00246928" w:rsidP="00246928">
          <w:pPr>
            <w:rPr>
              <w:sz w:val="36"/>
              <w:szCs w:val="36"/>
            </w:rPr>
          </w:pPr>
        </w:p>
        <w:p w14:paraId="016AF4BA" w14:textId="514331E9" w:rsidR="00EA54C4" w:rsidRDefault="00F218E9">
          <w:pPr>
            <w:pStyle w:val="TOC1"/>
            <w:rPr>
              <w:rFonts w:ascii="Allura" w:hAnsi="Allura"/>
              <w:color w:val="549191" w:themeColor="accent2" w:themeShade="80"/>
              <w:sz w:val="37"/>
              <w:szCs w:val="37"/>
            </w:rPr>
          </w:pPr>
          <w:r>
            <w:rPr>
              <w:b/>
              <w:bCs/>
              <w:noProof/>
              <w:color w:val="549191" w:themeColor="accent2" w:themeShade="80"/>
              <w:sz w:val="34"/>
              <w:szCs w:val="34"/>
              <w:u w:val="single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1A35FD1" wp14:editId="3E481E5F">
                    <wp:simplePos x="0" y="0"/>
                    <wp:positionH relativeFrom="column">
                      <wp:posOffset>3206750</wp:posOffset>
                    </wp:positionH>
                    <wp:positionV relativeFrom="paragraph">
                      <wp:posOffset>90805</wp:posOffset>
                    </wp:positionV>
                    <wp:extent cx="146812" cy="863600"/>
                    <wp:effectExtent l="0" t="0" r="24765" b="12700"/>
                    <wp:wrapNone/>
                    <wp:docPr id="17" name="Right Brac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812" cy="863600"/>
                            </a:xfrm>
                            <a:prstGeom prst="rightBrac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7DA6FF"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" o:spid="_x0000_s1026" type="#_x0000_t88" style="position:absolute;margin-left:252.5pt;margin-top:7.15pt;width:11.55pt;height:6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" adj="306" strokecolor="#223149 [3044]">
                    <v:textbox inset="2.53997mm,1.27mm,2.53997mm,1.27mm"/>
                  </v:shape>
                </w:pict>
              </mc:Fallback>
            </mc:AlternateContent>
          </w:r>
          <w:r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“Chung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lưng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đấu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cật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EA54C4" w:rsidRP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, </w:t>
          </w:r>
        </w:p>
        <w:p w14:paraId="2E0CA18D" w14:textId="3C6C7F69" w:rsidR="00F218E9" w:rsidRDefault="00F218E9">
          <w:pPr>
            <w:pStyle w:val="TOC1"/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</w:pPr>
          <w:r>
            <w:rPr>
              <w:b/>
              <w:bCs/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</w:rPr>
            <w:t>“</w:t>
          </w:r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“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Một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con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ngựa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đau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,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cả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tàu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bỏ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proofErr w:type="gramStart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cỏ</w:t>
          </w:r>
          <w:proofErr w:type="spellEnd"/>
          <w:r w:rsidR="00EA54C4" w:rsidRPr="00EA54C4">
            <w:rPr>
              <w:rFonts w:ascii="Allura" w:hAnsi="Allura"/>
              <w:b/>
              <w:b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EA54C4" w:rsidRP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</w:t>
          </w:r>
          <w:r w:rsid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 </w:t>
          </w:r>
          <w:proofErr w:type="gramEnd"/>
          <w:r w:rsidR="00EA54C4">
            <w:rPr>
              <w:rFonts w:ascii="Allura" w:hAnsi="Allura"/>
              <w:color w:val="549191" w:themeColor="accent2" w:themeShade="80"/>
              <w:sz w:val="37"/>
              <w:szCs w:val="37"/>
            </w:rPr>
            <w:t xml:space="preserve">               </w:t>
          </w:r>
          <w:r>
            <w:t>………</w:t>
          </w:r>
          <w:r w:rsidR="00EA54C4">
            <w:t>..</w:t>
          </w:r>
          <w:r>
            <w:t>……</w:t>
          </w:r>
          <w:r w:rsidR="00EA54C4">
            <w:t>..</w:t>
          </w:r>
          <w:r w:rsidR="001B69E9">
            <w:t>.</w:t>
          </w:r>
          <w:r>
            <w:t>…………………………….</w:t>
          </w:r>
          <w:r w:rsidR="00386ECD">
            <w:rPr>
              <w:b/>
              <w:bCs/>
            </w:rPr>
            <w:t>3</w:t>
          </w:r>
        </w:p>
        <w:p w14:paraId="3AE4373C" w14:textId="20DF0D64" w:rsidR="00F218E9" w:rsidRDefault="00F218E9">
          <w:pPr>
            <w:pStyle w:val="TOC1"/>
            <w:rPr>
              <w:rFonts w:ascii="Allura" w:hAnsi="Allura"/>
              <w:i/>
              <w:iCs/>
              <w:color w:val="549191" w:themeColor="accent2" w:themeShade="80"/>
              <w:sz w:val="37"/>
              <w:szCs w:val="37"/>
              <w:u w:val="single"/>
            </w:rPr>
          </w:pPr>
          <w:r>
            <w:rPr>
              <w:color w:val="549191" w:themeColor="accent2" w:themeShade="80"/>
              <w:sz w:val="34"/>
              <w:szCs w:val="34"/>
              <w:u w:val="single"/>
            </w:rPr>
            <w:t xml:space="preserve"> </w:t>
          </w:r>
          <w:r w:rsidR="00EA54C4" w:rsidRPr="00EA54C4">
            <w:rPr>
              <w:rFonts w:ascii="Allura" w:hAnsi="Allura"/>
              <w:i/>
              <w:iCs/>
              <w:color w:val="549191" w:themeColor="accent2" w:themeShade="80"/>
              <w:sz w:val="37"/>
              <w:szCs w:val="37"/>
            </w:rPr>
            <w:t>“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Lá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lành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đùm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lá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 xml:space="preserve"> </w:t>
          </w:r>
          <w:proofErr w:type="spellStart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rách</w:t>
          </w:r>
          <w:proofErr w:type="spellEnd"/>
          <w:r w:rsidR="001B69E9" w:rsidRPr="001B69E9">
            <w:rPr>
              <w:rFonts w:ascii="Allura" w:hAnsi="Allura"/>
              <w:b/>
              <w:bCs/>
              <w:i/>
              <w:iCs/>
              <w:color w:val="549191" w:themeColor="accent2" w:themeShade="80"/>
              <w:sz w:val="37"/>
              <w:szCs w:val="37"/>
              <w:u w:val="single"/>
            </w:rPr>
            <w:t>”</w:t>
          </w:r>
          <w:r w:rsidR="001B69E9" w:rsidRPr="001B69E9">
            <w:rPr>
              <w:rFonts w:ascii="Allura" w:hAnsi="Allura"/>
              <w:i/>
              <w:iCs/>
              <w:color w:val="549191" w:themeColor="accent2" w:themeShade="80"/>
              <w:sz w:val="37"/>
              <w:szCs w:val="37"/>
              <w:u w:val="single"/>
            </w:rPr>
            <w:t>.</w:t>
          </w:r>
        </w:p>
        <w:p w14:paraId="281172B2" w14:textId="4069E770" w:rsidR="0058348C" w:rsidRDefault="0058348C" w:rsidP="0058348C"/>
        <w:p w14:paraId="39E0862F" w14:textId="7311F7B0" w:rsidR="0058348C" w:rsidRPr="0058348C" w:rsidRDefault="0058348C" w:rsidP="0058348C">
          <w:pPr>
            <w:rPr>
              <w:rFonts w:ascii="Cambria" w:hAnsi="Cambria"/>
              <w:b/>
              <w:bCs/>
              <w:sz w:val="34"/>
              <w:szCs w:val="34"/>
            </w:rPr>
          </w:pPr>
          <w:r w:rsidRPr="0058348C">
            <w:rPr>
              <w:color w:val="404040" w:themeColor="text1" w:themeTint="BF"/>
              <w:sz w:val="34"/>
              <w:szCs w:val="34"/>
            </w:rPr>
            <w:t xml:space="preserve"> </w:t>
          </w:r>
          <w:r w:rsidRPr="0058348C">
            <w:rPr>
              <w:b/>
              <w:bCs/>
              <w:color w:val="404040" w:themeColor="text1" w:themeTint="BF"/>
              <w:sz w:val="34"/>
              <w:szCs w:val="34"/>
            </w:rPr>
            <w:t xml:space="preserve">2) Đoàn </w:t>
          </w:r>
          <w:proofErr w:type="spellStart"/>
          <w:r w:rsidRPr="0058348C">
            <w:rPr>
              <w:b/>
              <w:bCs/>
              <w:color w:val="404040" w:themeColor="text1" w:themeTint="BF"/>
              <w:sz w:val="34"/>
              <w:szCs w:val="34"/>
            </w:rPr>
            <w:t>k</w:t>
          </w:r>
          <w:r w:rsidRPr="0058348C">
            <w:rPr>
              <w:rFonts w:ascii="Cambria" w:hAnsi="Cambria"/>
              <w:b/>
              <w:bCs/>
              <w:color w:val="404040" w:themeColor="text1" w:themeTint="BF"/>
              <w:sz w:val="34"/>
              <w:szCs w:val="34"/>
            </w:rPr>
            <w:t>ết</w:t>
          </w:r>
          <w:proofErr w:type="spellEnd"/>
          <w:r w:rsidRPr="0058348C">
            <w:rPr>
              <w:rFonts w:ascii="Cambria" w:hAnsi="Cambria"/>
              <w:b/>
              <w:bCs/>
              <w:color w:val="404040" w:themeColor="text1" w:themeTint="BF"/>
              <w:sz w:val="34"/>
              <w:szCs w:val="34"/>
            </w:rPr>
            <w:t xml:space="preserve"> 2</w:t>
          </w:r>
        </w:p>
        <w:p w14:paraId="4D72F90C" w14:textId="77777777" w:rsidR="0058348C" w:rsidRPr="0058348C" w:rsidRDefault="0058348C" w:rsidP="0058348C">
          <w:pPr>
            <w:rPr>
              <w:sz w:val="34"/>
              <w:szCs w:val="34"/>
            </w:rPr>
          </w:pPr>
        </w:p>
        <w:p w14:paraId="6027C8BE" w14:textId="41FC6BF5" w:rsidR="00F218E9" w:rsidRDefault="00231F5C" w:rsidP="001B69E9">
          <w:pPr>
            <w:pStyle w:val="TOC2"/>
            <w:ind w:left="0"/>
            <w:outlineLvl w:val="1"/>
          </w:pPr>
          <w:proofErr w:type="gramStart"/>
          <w:r>
            <w:rPr>
              <w:rFonts w:ascii="Sitka Banner" w:eastAsia="Times New Roman" w:hAnsi="Sitka Banner" w:cs="Sitka Banner"/>
              <w:b/>
              <w:bCs/>
              <w:i/>
              <w:iCs/>
              <w:color w:val="5C7DB4" w:themeColor="accent1" w:themeTint="99"/>
              <w:sz w:val="32"/>
              <w:szCs w:val="32"/>
            </w:rPr>
            <w:t>-</w:t>
          </w:r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“</w:t>
          </w:r>
          <w:proofErr w:type="gram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Đoàn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kết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là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sức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mạnh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vĩ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đại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của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>chúng</w:t>
          </w:r>
          <w:proofErr w:type="spellEnd"/>
          <w:r w:rsidR="00FF1408" w:rsidRPr="00273EF1">
            <w:rPr>
              <w:rFonts w:ascii="Praise" w:eastAsia="Times New Roman" w:hAnsi="Praise" w:cs="Charm"/>
              <w:b/>
              <w:bCs/>
              <w:i/>
              <w:iCs/>
              <w:color w:val="5C7DB4" w:themeColor="accent1" w:themeTint="99"/>
              <w:sz w:val="34"/>
              <w:szCs w:val="34"/>
            </w:rPr>
            <w:t xml:space="preserve"> ta” </w:t>
          </w:r>
          <w:r w:rsidR="00FF1408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r w:rsidR="00AC53AD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             </w:t>
          </w:r>
          <w:r w:rsidR="00FF1408" w:rsidRPr="00791EF6">
            <w:rPr>
              <w:rFonts w:ascii="Sitka Banner" w:eastAsia="Times New Roman" w:hAnsi="Sitka Banner" w:cs="Sitka Banner"/>
              <w:b/>
              <w:bCs/>
              <w:i/>
              <w:iCs/>
              <w:color w:val="5C7DB4" w:themeColor="accent1" w:themeTint="99"/>
              <w:sz w:val="32"/>
              <w:szCs w:val="32"/>
            </w:rPr>
            <w:t xml:space="preserve"> </w:t>
          </w:r>
          <w:r w:rsidR="00FF1408" w:rsidRPr="00791EF6">
            <w:rPr>
              <w:rFonts w:ascii="Sitka Banner" w:eastAsia="Times New Roman" w:hAnsi="Sitka Banner" w:cs="Sitka Banner"/>
              <w:b/>
              <w:bCs/>
              <w:color w:val="5C7DB4" w:themeColor="accent1" w:themeTint="99"/>
              <w:sz w:val="32"/>
              <w:szCs w:val="32"/>
            </w:rPr>
            <w:t xml:space="preserve"> </w:t>
          </w:r>
          <w:r>
            <w:t>………………………………………………5</w:t>
          </w:r>
        </w:p>
        <w:p w14:paraId="3F6AD8EE" w14:textId="0BC66E59" w:rsidR="00AC53AD" w:rsidRPr="00273EF1" w:rsidRDefault="00231F5C" w:rsidP="00AC53AD">
          <w:pPr>
            <w:spacing w:beforeLines="100" w:before="240" w:afterLines="120" w:after="288" w:line="300" w:lineRule="atLeast"/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</w:pPr>
          <w:r>
            <w:rPr>
              <w:rFonts w:ascii="Sitka Banner" w:eastAsia="Times New Roman" w:hAnsi="Sitka Banner" w:cs="Sitka Banner"/>
              <w:b/>
              <w:bCs/>
              <w:noProof/>
              <w:color w:val="24344E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51D93E90" wp14:editId="6DAF8C49">
                    <wp:simplePos x="0" y="0"/>
                    <wp:positionH relativeFrom="column">
                      <wp:posOffset>3638550</wp:posOffset>
                    </wp:positionH>
                    <wp:positionV relativeFrom="paragraph">
                      <wp:posOffset>237490</wp:posOffset>
                    </wp:positionV>
                    <wp:extent cx="2286000" cy="292100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2921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7A7FB680" w14:textId="626E9872" w:rsidR="00231F5C" w:rsidRDefault="00231F5C">
                                <w:r>
                                  <w:t>………………………………………</w:t>
                                </w:r>
                                <w:r w:rsidR="00CC25E1">
                                  <w:t>.</w:t>
                                </w:r>
                                <w:r>
                                  <w:t>….6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1D93E90" id="Text Box 21" o:spid="_x0000_s1030" type="#_x0000_t202" style="position:absolute;margin-left:286.5pt;margin-top:18.7pt;width:180pt;height:2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" filled="f" stroked="f" strokeweight="1pt">
                    <v:stroke miterlimit="4"/>
                    <v:textbox style="mso-fit-shape-to-text:t" inset="4pt,4pt,4pt,4pt">
                      <w:txbxContent>
                        <w:p w14:paraId="7A7FB680" w14:textId="626E9872" w:rsidR="00231F5C" w:rsidRDefault="00231F5C">
                          <w:r>
                            <w:t>………………………………………</w:t>
                          </w:r>
                          <w:r w:rsidR="00CC25E1">
                            <w:t>.</w:t>
                          </w:r>
                          <w:r>
                            <w:t>….6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Sitka Banner" w:eastAsia="Times New Roman" w:hAnsi="Sitka Banner" w:cs="Sitka Banner"/>
              <w:b/>
              <w:bCs/>
              <w:color w:val="5C7DB4" w:themeColor="accent1" w:themeTint="99"/>
              <w:sz w:val="28"/>
              <w:szCs w:val="28"/>
            </w:rPr>
            <w:t xml:space="preserve">     </w:t>
          </w:r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“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Lửa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trại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có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thể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xua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tan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đi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giá</w:t>
          </w:r>
          <w:proofErr w:type="spellEnd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="00AC53AD"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lạnh</w:t>
          </w:r>
          <w:proofErr w:type="spellEnd"/>
          <w:r w:rsidR="00AC53AD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</w:p>
        <w:p w14:paraId="57C5C216" w14:textId="135812AD" w:rsidR="00231F5C" w:rsidRDefault="00AC53AD" w:rsidP="00AC53AD">
          <w:pPr>
            <w:spacing w:beforeLines="100" w:before="240" w:afterLines="120" w:after="288" w:line="300" w:lineRule="atLeast"/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</w:pPr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 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Và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sự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đoàn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kết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có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thể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xua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tan </w:t>
          </w:r>
          <w:proofErr w:type="spellStart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khó</w:t>
          </w:r>
          <w:proofErr w:type="spellEnd"/>
          <w:r w:rsidRPr="00273EF1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proofErr w:type="spellStart"/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kh</w:t>
          </w:r>
          <w:r w:rsidR="00030730"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ă</w:t>
          </w:r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n</w:t>
          </w:r>
          <w:proofErr w:type="spellEnd"/>
          <w:r>
            <w:rPr>
              <w:rFonts w:ascii="Praise" w:eastAsia="Times New Roman" w:hAnsi="Praise" w:cs="Charm"/>
              <w:b/>
              <w:bCs/>
              <w:color w:val="5C7DB4" w:themeColor="accent1" w:themeTint="99"/>
              <w:sz w:val="34"/>
              <w:szCs w:val="34"/>
            </w:rPr>
            <w:t>”</w:t>
          </w:r>
        </w:p>
        <w:p w14:paraId="34D13484" w14:textId="7E9164FE" w:rsidR="0058348C" w:rsidRPr="0058348C" w:rsidRDefault="0058348C" w:rsidP="00AC53AD">
          <w:pPr>
            <w:spacing w:beforeLines="100" w:before="240" w:afterLines="120" w:after="288" w:line="300" w:lineRule="atLeast"/>
            <w:rPr>
              <w:rFonts w:ascii="Cambria" w:eastAsia="Times New Roman" w:hAnsi="Cambria" w:cs="Charm"/>
              <w:b/>
              <w:bCs/>
              <w:sz w:val="34"/>
              <w:szCs w:val="34"/>
            </w:rPr>
          </w:pPr>
          <w:r w:rsidRPr="0058348C">
            <w:rPr>
              <w:rFonts w:eastAsia="Times New Roman" w:cs="Charm"/>
              <w:b/>
              <w:bCs/>
              <w:color w:val="5C7DB4" w:themeColor="accent1" w:themeTint="99"/>
              <w:sz w:val="34"/>
              <w:szCs w:val="34"/>
            </w:rPr>
            <w:t xml:space="preserve"> </w:t>
          </w:r>
          <w:r w:rsidRPr="0058348C">
            <w:rPr>
              <w:rFonts w:eastAsia="Times New Roman" w:cs="Charm"/>
              <w:b/>
              <w:bCs/>
              <w:color w:val="262626" w:themeColor="text1" w:themeTint="D9"/>
              <w:sz w:val="34"/>
              <w:szCs w:val="34"/>
            </w:rPr>
            <w:t xml:space="preserve">3) </w:t>
          </w:r>
          <w:proofErr w:type="spellStart"/>
          <w:r w:rsidRPr="0058348C">
            <w:rPr>
              <w:rFonts w:eastAsia="Times New Roman" w:cs="Charm"/>
              <w:b/>
              <w:bCs/>
              <w:color w:val="262626" w:themeColor="text1" w:themeTint="D9"/>
              <w:sz w:val="34"/>
              <w:szCs w:val="34"/>
            </w:rPr>
            <w:t>S</w:t>
          </w:r>
          <w:r w:rsidRPr="0058348C">
            <w:rPr>
              <w:rFonts w:ascii="Cambria" w:eastAsia="Times New Roman" w:hAnsi="Cambria" w:cs="Charm"/>
              <w:b/>
              <w:bCs/>
              <w:color w:val="262626" w:themeColor="text1" w:themeTint="D9"/>
              <w:sz w:val="34"/>
              <w:szCs w:val="34"/>
            </w:rPr>
            <w:t>ống</w:t>
          </w:r>
          <w:proofErr w:type="spellEnd"/>
          <w:r w:rsidRPr="0058348C">
            <w:rPr>
              <w:rFonts w:ascii="Cambria" w:eastAsia="Times New Roman" w:hAnsi="Cambria" w:cs="Charm"/>
              <w:b/>
              <w:bCs/>
              <w:color w:val="262626" w:themeColor="text1" w:themeTint="D9"/>
              <w:sz w:val="34"/>
              <w:szCs w:val="34"/>
            </w:rPr>
            <w:t xml:space="preserve"> </w:t>
          </w:r>
          <w:proofErr w:type="spellStart"/>
          <w:r w:rsidRPr="0058348C">
            <w:rPr>
              <w:rFonts w:ascii="Cambria" w:eastAsia="Times New Roman" w:hAnsi="Cambria" w:cs="Charm"/>
              <w:b/>
              <w:bCs/>
              <w:color w:val="262626" w:themeColor="text1" w:themeTint="D9"/>
              <w:sz w:val="34"/>
              <w:szCs w:val="34"/>
            </w:rPr>
            <w:t>ảo</w:t>
          </w:r>
          <w:proofErr w:type="spellEnd"/>
        </w:p>
        <w:p w14:paraId="2AE34873" w14:textId="6DE585B3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ồ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bu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ồ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nghĩ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chuy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x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a</w:t>
          </w:r>
          <w:proofErr w:type="spellEnd"/>
        </w:p>
        <w:p w14:paraId="4711F425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Anh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hùng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hào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ki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ử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thi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1E3955CE" w14:textId="19471133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Quan Trung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phá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quân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Thanh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799891A3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Oai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phong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ẫ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đáng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m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ặ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nam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306F24A9" w14:textId="799A5DD6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ữ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nào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có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ị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thua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03B04199" w14:textId="77777777" w:rsidR="009D2D33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lastRenderedPageBreak/>
            <w:t xml:space="preserve"> </w:t>
          </w:r>
        </w:p>
        <w:p w14:paraId="6FC01109" w14:textId="26AE3191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Bà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bà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Tri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ệ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u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đánh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đu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ổ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ngo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xâm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6DF0520" w14:textId="320EDF24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Đờ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nay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ủ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a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41101662" w14:textId="77777777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Sáng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ướ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tiktok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,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chi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ề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Liên Minh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50D6A2D7" w14:textId="764D98DF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C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ả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ậ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làm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hot face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D5A6417" w14:textId="360E9E95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Check in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ố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ả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lu</w:t>
          </w:r>
          <w:proofErr w:type="spellEnd"/>
          <w:r w:rsidR="00030730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="00030730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="00421692">
            <w:rPr>
              <w:rFonts w:ascii="Pacifico" w:hAnsi="Pacifico"/>
              <w:color w:val="CB5656" w:themeColor="accent5" w:themeShade="BF"/>
              <w:sz w:val="32"/>
              <w:szCs w:val="32"/>
            </w:rPr>
            <w:t>oa</w:t>
          </w:r>
          <w:r w:rsidR="00030730">
            <w:rPr>
              <w:rFonts w:ascii="Pacifico" w:hAnsi="Pacifico"/>
              <w:color w:val="CB5656" w:themeColor="accent5" w:themeShade="BF"/>
              <w:sz w:val="32"/>
              <w:szCs w:val="32"/>
            </w:rPr>
            <w:t>y</w:t>
          </w:r>
          <w:proofErr w:type="spellEnd"/>
          <w:r w:rsidR="00030730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="00030730">
            <w:rPr>
              <w:rFonts w:ascii="Pacifico" w:hAnsi="Pacifico"/>
              <w:color w:val="CB5656" w:themeColor="accent5" w:themeShade="BF"/>
              <w:sz w:val="32"/>
              <w:szCs w:val="32"/>
            </w:rPr>
            <w:t>hoay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ế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ngày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7C0BDB35" w14:textId="4F1B28A1" w:rsid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  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Bao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nhiêu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hoài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bão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lai</w:t>
          </w:r>
          <w:proofErr w:type="spellEnd"/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</w:p>
        <w:p w14:paraId="298AADF0" w14:textId="21D144BD" w:rsidR="00F218E9" w:rsidRPr="001B69E9" w:rsidRDefault="001B69E9" w:rsidP="001B69E9">
          <w:pPr>
            <w:pStyle w:val="TOC1"/>
            <w:outlineLvl w:val="0"/>
            <w:rPr>
              <w:rFonts w:ascii="Pacifico" w:hAnsi="Pacifico"/>
              <w:color w:val="CB5656" w:themeColor="accent5" w:themeShade="BF"/>
              <w:sz w:val="32"/>
              <w:szCs w:val="32"/>
            </w:rPr>
          </w:pP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Nay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nhi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ề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ườ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tr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ẻ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b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ỏ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ạ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i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sau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proofErr w:type="spellStart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l</w:t>
          </w:r>
          <w:r w:rsidRPr="009B1236">
            <w:rPr>
              <w:rFonts w:ascii="Pacifico" w:hAnsi="Pacifico" w:cs="Cambria"/>
              <w:color w:val="CB5656" w:themeColor="accent5" w:themeShade="BF"/>
              <w:sz w:val="32"/>
              <w:szCs w:val="32"/>
            </w:rPr>
            <w:t>ư</w:t>
          </w:r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ng</w:t>
          </w:r>
          <w:proofErr w:type="spellEnd"/>
          <w:r w:rsidRPr="009B1236">
            <w:rPr>
              <w:rFonts w:ascii="Pacifico" w:hAnsi="Pacifico"/>
              <w:color w:val="CB5656" w:themeColor="accent5" w:themeShade="BF"/>
              <w:sz w:val="32"/>
              <w:szCs w:val="32"/>
            </w:rPr>
            <w:t>.</w:t>
          </w:r>
          <w:r>
            <w:rPr>
              <w:rFonts w:ascii="Pacifico" w:hAnsi="Pacifico"/>
              <w:color w:val="CB5656" w:themeColor="accent5" w:themeShade="BF"/>
              <w:sz w:val="32"/>
              <w:szCs w:val="32"/>
            </w:rPr>
            <w:t xml:space="preserve"> </w:t>
          </w:r>
          <w:r>
            <w:t>……………………………………………………………8</w:t>
          </w:r>
        </w:p>
      </w:sdtContent>
    </w:sdt>
    <w:p w14:paraId="6BF61F6E" w14:textId="77777777" w:rsidR="00314EDE" w:rsidRDefault="00314EDE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2A41A5" w:rsidRPr="002A41A5" w14:paraId="4343BB02" w14:textId="77777777" w:rsidTr="00ED38DD">
        <w:trPr>
          <w:trHeight w:val="13392"/>
        </w:trPr>
        <w:tc>
          <w:tcPr>
            <w:tcW w:w="9350" w:type="dxa"/>
            <w:vAlign w:val="center"/>
          </w:tcPr>
          <w:p w14:paraId="6E164E3A" w14:textId="278AE378" w:rsidR="00AA7317" w:rsidRDefault="00973487" w:rsidP="00DB7228">
            <w:r w:rsidRPr="00EA32E0">
              <w:rPr>
                <w:noProof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46BEC9" wp14:editId="5EB4FCF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-3782695</wp:posOffset>
                      </wp:positionV>
                      <wp:extent cx="2426335" cy="52641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6335" cy="52641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47DD4F3" w14:textId="67619253" w:rsidR="00EA32E0" w:rsidRPr="00973487" w:rsidRDefault="00EA32E0" w:rsidP="00EA32E0">
                                  <w:pPr>
                                    <w:jc w:val="center"/>
                                    <w:rPr>
                                      <w:rFonts w:ascii="Sansita Swashed ExtraBold" w:hAnsi="Sansita Swashed ExtraBold"/>
                                      <w:color w:val="A84F32" w:themeColor="accent3" w:themeShade="80"/>
                                      <w:sz w:val="52"/>
                                      <w:szCs w:val="52"/>
                                    </w:rPr>
                                  </w:pPr>
                                  <w:r w:rsidRPr="00973487">
                                    <w:rPr>
                                      <w:rFonts w:ascii="Sansita Swashed ExtraBold" w:hAnsi="Sansita Swashed ExtraBold"/>
                                      <w:color w:val="A84F32" w:themeColor="accent3" w:themeShade="80"/>
                                      <w:sz w:val="52"/>
                                      <w:szCs w:val="52"/>
                                    </w:rPr>
                                    <w:t>ĐOÀN KẾT</w:t>
                                  </w:r>
                                  <w:r w:rsidR="0058348C">
                                    <w:rPr>
                                      <w:rFonts w:ascii="Sansita Swashed ExtraBold" w:hAnsi="Sansita Swashed ExtraBold"/>
                                      <w:color w:val="A84F32" w:themeColor="accent3" w:themeShade="80"/>
                                      <w:sz w:val="52"/>
                                      <w:szCs w:val="52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6BEC9" id="Text Box 10" o:spid="_x0000_s1031" type="#_x0000_t202" style="position:absolute;margin-left:133pt;margin-top:-297.85pt;width:191.05pt;height:4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" filled="f" stroked="f" strokeweight="1pt">
                      <v:stroke miterlimit="4"/>
                      <v:textbox inset="4pt,4pt,4pt,4pt">
                        <w:txbxContent>
                          <w:p w14:paraId="647DD4F3" w14:textId="67619253" w:rsidR="00EA32E0" w:rsidRPr="00973487" w:rsidRDefault="00EA32E0" w:rsidP="00EA32E0">
                            <w:pPr>
                              <w:jc w:val="center"/>
                              <w:rPr>
                                <w:rFonts w:ascii="Sansita Swashed ExtraBold" w:hAnsi="Sansita Swashed ExtraBold"/>
                                <w:color w:val="A84F32" w:themeColor="accent3" w:themeShade="80"/>
                                <w:sz w:val="52"/>
                                <w:szCs w:val="52"/>
                              </w:rPr>
                            </w:pPr>
                            <w:r w:rsidRPr="00973487">
                              <w:rPr>
                                <w:rFonts w:ascii="Sansita Swashed ExtraBold" w:hAnsi="Sansita Swashed ExtraBold"/>
                                <w:color w:val="A84F32" w:themeColor="accent3" w:themeShade="80"/>
                                <w:sz w:val="52"/>
                                <w:szCs w:val="52"/>
                              </w:rPr>
                              <w:t>ĐOÀN KẾT</w:t>
                            </w:r>
                            <w:r w:rsidR="0058348C">
                              <w:rPr>
                                <w:rFonts w:ascii="Sansita Swashed ExtraBold" w:hAnsi="Sansita Swashed ExtraBold"/>
                                <w:color w:val="A84F32" w:themeColor="accent3" w:themeShade="80"/>
                                <w:sz w:val="52"/>
                                <w:szCs w:val="52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25E1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BAC657" wp14:editId="597AEF2F">
                      <wp:simplePos x="0" y="0"/>
                      <wp:positionH relativeFrom="column">
                        <wp:posOffset>4183380</wp:posOffset>
                      </wp:positionH>
                      <wp:positionV relativeFrom="paragraph">
                        <wp:posOffset>-3625850</wp:posOffset>
                      </wp:positionV>
                      <wp:extent cx="1005205" cy="238760"/>
                      <wp:effectExtent l="0" t="19050" r="23495" b="46990"/>
                      <wp:wrapNone/>
                      <wp:docPr id="13" name="Flowchart: Punched T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205" cy="23876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25400" cap="flat">
                                <a:solidFill>
                                  <a:schemeClr val="accent3">
                                    <a:lumMod val="2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ED6B9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Flowchart: Punched Tape 13" o:spid="_x0000_s1026" type="#_x0000_t122" style="position:absolute;margin-left:329.4pt;margin-top:-285.5pt;width:79.1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" fillcolor="#d48a71 [2406]" strokecolor="#522718 [806]" strokeweight="2pt">
                      <v:stroke miterlimit="4"/>
                      <v:textbox style="mso-fit-shape-to-text:t" inset="3pt,3pt,3pt,3pt"/>
                    </v:shape>
                  </w:pict>
                </mc:Fallback>
              </mc:AlternateContent>
            </w:r>
            <w:r w:rsidR="00CC25E1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624D76" wp14:editId="6B02BC73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-3619500</wp:posOffset>
                      </wp:positionV>
                      <wp:extent cx="1005205" cy="238760"/>
                      <wp:effectExtent l="0" t="19050" r="23495" b="46990"/>
                      <wp:wrapNone/>
                      <wp:docPr id="14" name="Flowchart: Punched T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205" cy="238760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25400" cap="flat">
                                <a:solidFill>
                                  <a:schemeClr val="accent3">
                                    <a:lumMod val="25000"/>
                                  </a:schemeClr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03C90" id="Flowchart: Punched Tape 14" o:spid="_x0000_s1026" type="#_x0000_t122" style="position:absolute;margin-left:52.75pt;margin-top:-285pt;width:79.15pt;height:1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" fillcolor="#d48a71 [2406]" strokecolor="#522718 [806]" strokeweight="2pt">
                      <v:stroke miterlimit="4"/>
                      <v:textbox style="mso-fit-shape-to-text:t" inset="3pt,3pt,3pt,3pt"/>
                    </v:shape>
                  </w:pict>
                </mc:Fallback>
              </mc:AlternateContent>
            </w:r>
          </w:p>
          <w:p w14:paraId="68C406BF" w14:textId="59BAE344" w:rsidR="00AA7317" w:rsidRPr="00AA7317" w:rsidRDefault="00AA7317" w:rsidP="00ED38DD">
            <w:pPr>
              <w:jc w:val="center"/>
            </w:pPr>
          </w:p>
        </w:tc>
      </w:tr>
    </w:tbl>
    <w:p w14:paraId="17389425" w14:textId="16454B03" w:rsidR="00500909" w:rsidRDefault="00EA54C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E3FE8" wp14:editId="2D35D074">
                <wp:simplePos x="0" y="0"/>
                <wp:positionH relativeFrom="margin">
                  <wp:posOffset>-263525</wp:posOffset>
                </wp:positionH>
                <wp:positionV relativeFrom="paragraph">
                  <wp:posOffset>-7813040</wp:posOffset>
                </wp:positionV>
                <wp:extent cx="6445250" cy="9074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9074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AFF812B" w14:textId="05BC3FE6" w:rsidR="00EA32E0" w:rsidRPr="00EA54C4" w:rsidRDefault="00EA32E0" w:rsidP="002243FA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</w:pP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xưa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cha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lưu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truyền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tục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quen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vốn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tiềm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</w:t>
                            </w:r>
                            <w:r w:rsidR="00500909"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ỗi</w:t>
                            </w:r>
                            <w:proofErr w:type="spellEnd"/>
                            <w:r w:rsidR="00500909"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  <w:lang w:val="vi-VN"/>
                              </w:rPr>
                              <w:t>am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: </w:t>
                            </w:r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“Chung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lưng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đấu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cật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ngựa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tàu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bỏ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cỏ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b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hay </w:t>
                            </w:r>
                            <w:r w:rsidRPr="00EA54C4">
                              <w:rPr>
                                <w:rFonts w:ascii="Allura" w:hAnsi="Allura"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“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Lá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lành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đùm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lá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rách</w:t>
                            </w:r>
                            <w:proofErr w:type="spellEnd"/>
                            <w:r w:rsidRPr="001B69E9">
                              <w:rPr>
                                <w:rFonts w:ascii="Allura" w:hAnsi="Allura"/>
                                <w:b/>
                                <w:bCs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”</w:t>
                            </w:r>
                            <w:r w:rsidRPr="001B69E9">
                              <w:rPr>
                                <w:rFonts w:ascii="Allura" w:hAnsi="Allura"/>
                                <w:i/>
                                <w:iCs/>
                                <w:color w:val="549191" w:themeColor="accent2" w:themeShade="80"/>
                                <w:sz w:val="37"/>
                                <w:szCs w:val="37"/>
                                <w:u w:val="single"/>
                              </w:rPr>
                              <w:t>.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Đức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đẹp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tận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nay,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nét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đẹp</w:t>
                            </w:r>
                            <w:proofErr w:type="spellEnd"/>
                            <w:r w:rsidR="00CD0D95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,</w:t>
                            </w:r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biểu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tượng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nhắc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Nam,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vượt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nan,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suốt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dựng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Cs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Vậy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b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? 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Đoàn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hợp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việc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mục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tiêu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hợp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việc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xảy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thuẫn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cảm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Vậy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sao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phải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?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sẽ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vươn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nâng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Điều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bởi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mỗi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ai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mắc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lầm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gặp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vấn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bản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giải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quyết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liệu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pháp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tốt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nhất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đương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đầu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ấy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hội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nay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dựa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giữa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được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độ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thôi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chưa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đủ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một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tập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Ngoài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vẫn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hiện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hữu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mỗi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ta,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COVID-19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vừa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qua. Trong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diễn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biến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tạp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bằng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lực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kết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của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Việt Nam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đẩy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lùi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về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cuộc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sống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mới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Rất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nhiều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tổ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chức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thường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quân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hỗ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người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cảnh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khốn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éo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le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lúc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bệnh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hoành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góp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phần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từng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bước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xua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những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muộn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phiền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khổ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dịch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bênh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  <w:t>ra.</w:t>
                            </w:r>
                            <w:proofErr w:type="spellEnd"/>
                          </w:p>
                          <w:p w14:paraId="496CBC5B" w14:textId="77777777" w:rsidR="00EA32E0" w:rsidRPr="00EA54C4" w:rsidRDefault="00EA32E0" w:rsidP="002243FA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7"/>
                                <w:szCs w:val="37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3FE8" id="Text Box 15" o:spid="_x0000_s1032" type="#_x0000_t202" style="position:absolute;margin-left:-20.75pt;margin-top:-615.2pt;width:507.5pt;height:71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" filled="f" stroked="f" strokeweight="1pt">
                <v:stroke miterlimit="4"/>
                <v:textbox inset="4pt,4pt,4pt,4pt">
                  <w:txbxContent>
                    <w:p w14:paraId="6AFF812B" w14:textId="05BC3FE6" w:rsidR="00EA32E0" w:rsidRPr="00EA54C4" w:rsidRDefault="00EA32E0" w:rsidP="002243FA">
                      <w:pPr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</w:pP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xưa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cha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lưu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truyền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tục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quen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vốn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tiềm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</w:t>
                      </w:r>
                      <w:r w:rsidR="00500909"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ỗi</w:t>
                      </w:r>
                      <w:proofErr w:type="spellEnd"/>
                      <w:r w:rsidR="00500909"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  <w:lang w:val="vi-VN"/>
                        </w:rPr>
                        <w:t>am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: </w:t>
                      </w:r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“Chung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lưng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đấu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cật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“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ngựa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đau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cả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tàu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bỏ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cỏ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b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hay </w:t>
                      </w:r>
                      <w:r w:rsidRPr="00EA54C4">
                        <w:rPr>
                          <w:rFonts w:ascii="Allura" w:hAnsi="Allura"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</w:rPr>
                        <w:t>“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Lá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lành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đùm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lá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 xml:space="preserve"> </w:t>
                      </w:r>
                      <w:proofErr w:type="spellStart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rách</w:t>
                      </w:r>
                      <w:proofErr w:type="spellEnd"/>
                      <w:r w:rsidRPr="001B69E9">
                        <w:rPr>
                          <w:rFonts w:ascii="Allura" w:hAnsi="Allura"/>
                          <w:b/>
                          <w:bCs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”</w:t>
                      </w:r>
                      <w:r w:rsidRPr="001B69E9">
                        <w:rPr>
                          <w:rFonts w:ascii="Allura" w:hAnsi="Allura"/>
                          <w:i/>
                          <w:iCs/>
                          <w:color w:val="549191" w:themeColor="accent2" w:themeShade="80"/>
                          <w:sz w:val="37"/>
                          <w:szCs w:val="37"/>
                          <w:u w:val="single"/>
                        </w:rPr>
                        <w:t>.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Đức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tính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cao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đẹp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gìn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giữ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tận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nay,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trở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nét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đẹp</w:t>
                      </w:r>
                      <w:proofErr w:type="spellEnd"/>
                      <w:r w:rsidR="00CD0D95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,</w:t>
                      </w:r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biểu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tượng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khi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nhắc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Nam,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vượt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gian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nan,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xuyên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suốt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quá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trình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dựng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nước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giữ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>nước</w:t>
                      </w:r>
                      <w:proofErr w:type="spellEnd"/>
                      <w:r w:rsidRPr="00EA54C4">
                        <w:rPr>
                          <w:rFonts w:ascii="Allura" w:hAnsi="Allura"/>
                          <w:bCs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Vậy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>gì</w:t>
                      </w:r>
                      <w:proofErr w:type="spellEnd"/>
                      <w:r w:rsidRPr="00EA54C4">
                        <w:rPr>
                          <w:rFonts w:ascii="Allura" w:hAnsi="Allura"/>
                          <w:b/>
                          <w:color w:val="549191" w:themeColor="accent2" w:themeShade="80"/>
                          <w:sz w:val="37"/>
                          <w:szCs w:val="37"/>
                        </w:rPr>
                        <w:t xml:space="preserve">? 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Đoàn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hợp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việc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mục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tiêu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hợp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việc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xảy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thuẫn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cảm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Vậy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sao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phải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?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sẽ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vươn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nâng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Điều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bởi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mỗi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ai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mắc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lầm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gặp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vấn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bản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giải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quyết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“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liệu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pháp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tốt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nhất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đương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đầu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ấy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hội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nay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dựa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giữa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được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độ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thôi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chưa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đủ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một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tập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Ngoài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vẫn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hiện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hữu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mỗi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ta,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COVID-19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vừa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qua. Trong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diễn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biến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tạp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bằng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lực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kết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của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Việt Nam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đẩy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lùi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về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cuộc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sống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mới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Rất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nhiều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tổ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chức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thường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quân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hỗ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người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cảnh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khốn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éo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le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lúc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bệnh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hoành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góp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phần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từng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bước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xua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những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muộn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phiền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khổ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dịch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bênh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  <w:t>ra.</w:t>
                      </w:r>
                      <w:proofErr w:type="spellEnd"/>
                    </w:p>
                    <w:p w14:paraId="496CBC5B" w14:textId="77777777" w:rsidR="00EA32E0" w:rsidRPr="00EA54C4" w:rsidRDefault="00EA32E0" w:rsidP="002243FA">
                      <w:pPr>
                        <w:rPr>
                          <w:rFonts w:ascii="Allura" w:hAnsi="Allura"/>
                          <w:color w:val="549191" w:themeColor="accent2" w:themeShade="80"/>
                          <w:sz w:val="37"/>
                          <w:szCs w:val="3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880B8" w14:textId="77777777" w:rsidR="00500909" w:rsidRDefault="00500909"/>
    <w:p w14:paraId="727B85D6" w14:textId="77777777" w:rsidR="00500909" w:rsidRDefault="00500909"/>
    <w:p w14:paraId="7A2BB0B1" w14:textId="30CDB2F0" w:rsidR="00500909" w:rsidRDefault="009B12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63B60" wp14:editId="2BDBD975">
                <wp:simplePos x="0" y="0"/>
                <wp:positionH relativeFrom="margin">
                  <wp:posOffset>-147711</wp:posOffset>
                </wp:positionH>
                <wp:positionV relativeFrom="paragraph">
                  <wp:posOffset>129100</wp:posOffset>
                </wp:positionV>
                <wp:extent cx="6450037" cy="893689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037" cy="89368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2A9C2F" w14:textId="64AEF3B1" w:rsidR="00500909" w:rsidRPr="00EA54C4" w:rsidRDefault="00145FEF">
                            <w:pPr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</w:pP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hình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“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ATM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ễ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nghèo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Hoàng Tu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n Anh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bác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sĩ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Anh Tú hay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ATM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quán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lo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góp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lan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ỏ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còn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ị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nghìn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năm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Tinh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gìn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Hùng 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ng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Mĩ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ý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lòng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đánh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ổ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ặ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hi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ờ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cha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bao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chìa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khóa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ồ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bùng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ọ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ý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ỗ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giúp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gai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thách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Tuy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nhiên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ngày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nay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“con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sâu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”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nhăm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nhe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tuyên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ề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tin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sai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chia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bè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làm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trong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mu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chia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ẽ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và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ích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cá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chính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khi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cho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lòng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tin,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ẫ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nhau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ngăn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phát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vì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ậ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chúng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bài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tr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ừ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lo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ỏ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ử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xây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d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xã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ộ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ố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ẹ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. Qua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đó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ứ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cũng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m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a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ấ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y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ở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ta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luôn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ph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rèn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luy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ệ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b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ả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thân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,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đoàn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k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ữ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ườ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xung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quanh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đ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ể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ti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ế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g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ầ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h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ơ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n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v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ớ</w:t>
                            </w:r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i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s</w:t>
                            </w:r>
                            <w:r w:rsidRPr="00EA54C4">
                              <w:rPr>
                                <w:rFonts w:ascii="Allura" w:hAnsi="Allura" w:cs="Cambri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ự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thành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>công</w:t>
                            </w:r>
                            <w:proofErr w:type="spellEnd"/>
                            <w:r w:rsidRPr="00EA54C4">
                              <w:rPr>
                                <w:rFonts w:ascii="Allura" w:hAnsi="Allura"/>
                                <w:color w:val="549191" w:themeColor="accent2" w:themeShade="80"/>
                                <w:sz w:val="38"/>
                                <w:szCs w:val="3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3B60" id="Text Box 25" o:spid="_x0000_s1033" type="#_x0000_t202" style="position:absolute;margin-left:-11.65pt;margin-top:10.15pt;width:507.9pt;height:70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" filled="f" stroked="f" strokeweight="1pt">
                <v:stroke miterlimit="4"/>
                <v:textbox inset="4pt,4pt,4pt,4pt">
                  <w:txbxContent>
                    <w:p w14:paraId="722A9C2F" w14:textId="64AEF3B1" w:rsidR="00500909" w:rsidRPr="00EA54C4" w:rsidRDefault="00145FEF">
                      <w:pPr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</w:pP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hình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“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ATM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ễ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nghèo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Hoàng Tu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n Anh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bác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sĩ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Anh Tú hay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ATM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quán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lo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góp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lan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ỏ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còn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xuyên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ị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nghìn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năm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Tinh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gìn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Hùng 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ng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Mĩ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ý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lòng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đánh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ổ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ặ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hi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ờ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cha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bao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chìa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khóa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ồ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bùng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ọ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ý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ỗ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giúp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gai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thách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Tuy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nhiên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ngày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nay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“con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sâu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”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nhăm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nhe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tuyên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ề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tin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sai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chia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bè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làm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trong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mu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chia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ẽ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và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ích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cá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chính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khi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cho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lòng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tin,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ẫ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nhau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ngăn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phát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vì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ậ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chúng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bài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tr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ừ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lo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ỏ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ử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xây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d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xã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ộ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ố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ẹ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. Qua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đó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ứ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cũng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m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a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ấ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y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ở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ta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luôn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ph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rèn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luy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ệ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b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ả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thân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,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đoàn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k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ữ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ườ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xung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quanh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đ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ể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ti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ế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g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ầ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h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ơ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n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v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ớ</w:t>
                      </w:r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i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s</w:t>
                      </w:r>
                      <w:r w:rsidRPr="00EA54C4">
                        <w:rPr>
                          <w:rFonts w:ascii="Allura" w:hAnsi="Allura" w:cs="Cambria"/>
                          <w:color w:val="549191" w:themeColor="accent2" w:themeShade="80"/>
                          <w:sz w:val="38"/>
                          <w:szCs w:val="38"/>
                        </w:rPr>
                        <w:t>ự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thành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</w:t>
                      </w:r>
                      <w:proofErr w:type="spellStart"/>
                      <w:proofErr w:type="gramStart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>công</w:t>
                      </w:r>
                      <w:proofErr w:type="spellEnd"/>
                      <w:r w:rsidRPr="00EA54C4">
                        <w:rPr>
                          <w:rFonts w:ascii="Allura" w:hAnsi="Allura"/>
                          <w:color w:val="549191" w:themeColor="accent2" w:themeShade="80"/>
                          <w:sz w:val="38"/>
                          <w:szCs w:val="3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C822BF" w14:textId="3E4286EF" w:rsidR="00500909" w:rsidRDefault="00500909"/>
    <w:p w14:paraId="186A0B9A" w14:textId="549C68A2" w:rsidR="00314EDE" w:rsidRDefault="00314EDE"/>
    <w:p w14:paraId="0F66FBA7" w14:textId="1AEDD33E" w:rsidR="00145FEF" w:rsidRDefault="00145FEF"/>
    <w:p w14:paraId="7411932E" w14:textId="16E286C7" w:rsidR="00145FEF" w:rsidRDefault="00145FEF"/>
    <w:p w14:paraId="2E921660" w14:textId="7462D2F0" w:rsidR="00145FEF" w:rsidRDefault="00145FEF"/>
    <w:p w14:paraId="524582E7" w14:textId="7EA0F73F" w:rsidR="00145FEF" w:rsidRDefault="00145FEF"/>
    <w:p w14:paraId="71DDEBC5" w14:textId="08817565" w:rsidR="00145FEF" w:rsidRDefault="00145FEF"/>
    <w:p w14:paraId="3FD42674" w14:textId="0D91D8C0" w:rsidR="00145FEF" w:rsidRPr="00145FEF" w:rsidRDefault="00145FEF" w:rsidP="00145FEF"/>
    <w:p w14:paraId="0B52FF8E" w14:textId="0D1A6839" w:rsidR="00145FEF" w:rsidRPr="00145FEF" w:rsidRDefault="00145FEF" w:rsidP="00145FEF"/>
    <w:p w14:paraId="6DCBB556" w14:textId="4A8D7642" w:rsidR="00145FEF" w:rsidRPr="00145FEF" w:rsidRDefault="00145FEF" w:rsidP="00145FEF"/>
    <w:p w14:paraId="6B4E8EAF" w14:textId="3FC4CA02" w:rsidR="00145FEF" w:rsidRPr="00145FEF" w:rsidRDefault="00145FEF" w:rsidP="00145FEF"/>
    <w:p w14:paraId="7B868112" w14:textId="72128147" w:rsidR="00145FEF" w:rsidRPr="00145FEF" w:rsidRDefault="00145FEF" w:rsidP="00145FEF"/>
    <w:p w14:paraId="4AF676CE" w14:textId="6C3899F8" w:rsidR="00145FEF" w:rsidRPr="00145FEF" w:rsidRDefault="00145FEF" w:rsidP="00145FEF"/>
    <w:p w14:paraId="5277B6D4" w14:textId="55ADC70B" w:rsidR="00145FEF" w:rsidRPr="00145FEF" w:rsidRDefault="00145FEF" w:rsidP="00145FEF"/>
    <w:p w14:paraId="06B9DDA5" w14:textId="2378C4F5" w:rsidR="00145FEF" w:rsidRPr="00145FEF" w:rsidRDefault="00145FEF" w:rsidP="00145FEF"/>
    <w:p w14:paraId="6B289F74" w14:textId="107A04AD" w:rsidR="00145FEF" w:rsidRPr="00145FEF" w:rsidRDefault="00145FEF" w:rsidP="00145FEF"/>
    <w:p w14:paraId="34122B1A" w14:textId="380C5E83" w:rsidR="00145FEF" w:rsidRPr="00145FEF" w:rsidRDefault="00145FEF" w:rsidP="00145FEF"/>
    <w:p w14:paraId="4D9287CE" w14:textId="0970B6DE" w:rsidR="00145FEF" w:rsidRPr="00145FEF" w:rsidRDefault="00145FEF" w:rsidP="00145FEF"/>
    <w:p w14:paraId="44240BA2" w14:textId="35DF2D67" w:rsidR="00145FEF" w:rsidRPr="00145FEF" w:rsidRDefault="00145FEF" w:rsidP="00145FEF"/>
    <w:p w14:paraId="4DDDA34E" w14:textId="4ACECDD6" w:rsidR="00145FEF" w:rsidRPr="00145FEF" w:rsidRDefault="00145FEF" w:rsidP="00145FEF"/>
    <w:p w14:paraId="7ABB7729" w14:textId="04D759BB" w:rsidR="00145FEF" w:rsidRPr="00145FEF" w:rsidRDefault="00145FEF" w:rsidP="00145FEF"/>
    <w:p w14:paraId="549A1BE5" w14:textId="372D0C8A" w:rsidR="00145FEF" w:rsidRPr="00145FEF" w:rsidRDefault="00145FEF" w:rsidP="00145FEF"/>
    <w:p w14:paraId="5646D6A2" w14:textId="76A4F025" w:rsidR="00145FEF" w:rsidRPr="00145FEF" w:rsidRDefault="00145FEF" w:rsidP="00145FEF"/>
    <w:p w14:paraId="309DBFD7" w14:textId="2ED57373" w:rsidR="00145FEF" w:rsidRPr="00145FEF" w:rsidRDefault="00145FEF" w:rsidP="00145FEF"/>
    <w:p w14:paraId="4DBABC2C" w14:textId="0FD1C312" w:rsidR="00145FEF" w:rsidRPr="00145FEF" w:rsidRDefault="00145FEF" w:rsidP="00145FEF"/>
    <w:p w14:paraId="7D355045" w14:textId="015552E4" w:rsidR="00145FEF" w:rsidRPr="00145FEF" w:rsidRDefault="00145FEF" w:rsidP="00145FEF"/>
    <w:p w14:paraId="4159B6FD" w14:textId="29CDF0AA" w:rsidR="00145FEF" w:rsidRPr="00145FEF" w:rsidRDefault="00145FEF" w:rsidP="00145FEF"/>
    <w:p w14:paraId="5C966626" w14:textId="10D9A915" w:rsidR="00145FEF" w:rsidRPr="00145FEF" w:rsidRDefault="00145FEF" w:rsidP="00145FEF"/>
    <w:p w14:paraId="093845FA" w14:textId="4EE135E7" w:rsidR="00145FEF" w:rsidRPr="00145FEF" w:rsidRDefault="00145FEF" w:rsidP="00145FEF"/>
    <w:p w14:paraId="30DDAD98" w14:textId="43596F6B" w:rsidR="00145FEF" w:rsidRPr="00145FEF" w:rsidRDefault="00145FEF" w:rsidP="00145FEF"/>
    <w:p w14:paraId="5914357C" w14:textId="7754B92D" w:rsidR="00145FEF" w:rsidRPr="00145FEF" w:rsidRDefault="00145FEF" w:rsidP="00145FEF"/>
    <w:p w14:paraId="0850D91B" w14:textId="20A587B3" w:rsidR="00145FEF" w:rsidRPr="00145FEF" w:rsidRDefault="00145FEF" w:rsidP="00145FEF"/>
    <w:p w14:paraId="09539BEC" w14:textId="6791618F" w:rsidR="00145FEF" w:rsidRPr="00145FEF" w:rsidRDefault="00145FEF" w:rsidP="00145FEF"/>
    <w:p w14:paraId="4F5886F6" w14:textId="123E674F" w:rsidR="00145FEF" w:rsidRPr="00145FEF" w:rsidRDefault="00145FEF" w:rsidP="00145FEF"/>
    <w:p w14:paraId="7F0DF04D" w14:textId="54C8B96D" w:rsidR="00145FEF" w:rsidRPr="00145FEF" w:rsidRDefault="00145FEF" w:rsidP="00145FEF"/>
    <w:p w14:paraId="337E6364" w14:textId="12B7B02C" w:rsidR="00145FEF" w:rsidRPr="00145FEF" w:rsidRDefault="00145FEF" w:rsidP="00145FEF"/>
    <w:p w14:paraId="2BEE4E58" w14:textId="70404EF2" w:rsidR="00145FEF" w:rsidRPr="00145FEF" w:rsidRDefault="00145FEF" w:rsidP="00145FEF"/>
    <w:p w14:paraId="6E2196F8" w14:textId="19A98814" w:rsidR="00145FEF" w:rsidRPr="00145FEF" w:rsidRDefault="00145FEF" w:rsidP="00145FEF"/>
    <w:p w14:paraId="17D634F8" w14:textId="0FBACF6F" w:rsidR="00145FEF" w:rsidRPr="00145FEF" w:rsidRDefault="00145FEF" w:rsidP="00145FEF"/>
    <w:p w14:paraId="0CB497CA" w14:textId="072FD848" w:rsidR="00145FEF" w:rsidRPr="00145FEF" w:rsidRDefault="00145FEF" w:rsidP="00145FEF"/>
    <w:p w14:paraId="518908F6" w14:textId="1129B829" w:rsidR="00145FEF" w:rsidRPr="00145FEF" w:rsidRDefault="00145FEF" w:rsidP="00145FEF"/>
    <w:p w14:paraId="088ABADD" w14:textId="4D2F6C14" w:rsidR="00145FEF" w:rsidRPr="00145FEF" w:rsidRDefault="00145FEF" w:rsidP="00145FEF"/>
    <w:p w14:paraId="2F521328" w14:textId="7AB5C1D7" w:rsidR="00145FEF" w:rsidRPr="00145FEF" w:rsidRDefault="00145FEF" w:rsidP="00145FEF"/>
    <w:p w14:paraId="29DA4CEB" w14:textId="36C597EE" w:rsidR="00145FEF" w:rsidRPr="00145FEF" w:rsidRDefault="00145FEF" w:rsidP="00145FEF"/>
    <w:p w14:paraId="55626704" w14:textId="3B16F153" w:rsidR="00145FEF" w:rsidRPr="00145FEF" w:rsidRDefault="00145FEF" w:rsidP="00145FEF"/>
    <w:p w14:paraId="7A34D411" w14:textId="57B884FD" w:rsidR="00145FEF" w:rsidRDefault="00145FEF" w:rsidP="00145FEF"/>
    <w:p w14:paraId="5CD2BEA4" w14:textId="1BE88687" w:rsidR="00145FEF" w:rsidRPr="00145FEF" w:rsidRDefault="00145FEF" w:rsidP="00145FEF"/>
    <w:p w14:paraId="427DA091" w14:textId="6885A501" w:rsidR="00145FEF" w:rsidRDefault="00145FEF" w:rsidP="00145FEF"/>
    <w:p w14:paraId="6A17F865" w14:textId="23E80835" w:rsidR="00145FEF" w:rsidRDefault="00145FEF" w:rsidP="00145FEF">
      <w:pPr>
        <w:tabs>
          <w:tab w:val="left" w:pos="7288"/>
        </w:tabs>
      </w:pPr>
      <w:r>
        <w:tab/>
      </w:r>
    </w:p>
    <w:p w14:paraId="178FA516" w14:textId="1C6C2878" w:rsidR="00145FEF" w:rsidRDefault="002243FA" w:rsidP="00145FEF">
      <w:pPr>
        <w:tabs>
          <w:tab w:val="left" w:pos="72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8A4AC" wp14:editId="6376E3AA">
                <wp:simplePos x="0" y="0"/>
                <wp:positionH relativeFrom="column">
                  <wp:posOffset>1412436</wp:posOffset>
                </wp:positionH>
                <wp:positionV relativeFrom="paragraph">
                  <wp:posOffset>-202809</wp:posOffset>
                </wp:positionV>
                <wp:extent cx="3244850" cy="13925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3A0BC" w14:textId="77777777" w:rsidR="002243FA" w:rsidRPr="002243FA" w:rsidRDefault="002243FA" w:rsidP="002243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37B9E5" w14:textId="6B480466" w:rsidR="002D6B21" w:rsidRPr="002243FA" w:rsidRDefault="002243FA" w:rsidP="002243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A4AC" id="Text Box 19" o:spid="_x0000_s1034" type="#_x0000_t202" style="position:absolute;margin-left:111.2pt;margin-top:-15.95pt;width:255.5pt;height:10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" filled="f" stroked="f">
                <v:textbox>
                  <w:txbxContent>
                    <w:p w14:paraId="3C83A0BC" w14:textId="77777777" w:rsidR="002243FA" w:rsidRPr="002243FA" w:rsidRDefault="002243FA" w:rsidP="002243F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F37B9E5" w14:textId="6B480466" w:rsidR="002D6B21" w:rsidRPr="002243FA" w:rsidRDefault="002243FA" w:rsidP="002243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6598929" w14:textId="09C3ACB4" w:rsidR="00145FEF" w:rsidRDefault="00145FEF" w:rsidP="00145FEF">
      <w:pPr>
        <w:tabs>
          <w:tab w:val="left" w:pos="7288"/>
        </w:tabs>
      </w:pPr>
    </w:p>
    <w:p w14:paraId="053C9B1C" w14:textId="76BF2399" w:rsidR="00145FEF" w:rsidRDefault="00421692" w:rsidP="00145FEF">
      <w:pPr>
        <w:tabs>
          <w:tab w:val="left" w:pos="7288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F1F89" wp14:editId="22966D10">
                <wp:simplePos x="0" y="0"/>
                <wp:positionH relativeFrom="column">
                  <wp:posOffset>4571316</wp:posOffset>
                </wp:positionH>
                <wp:positionV relativeFrom="paragraph">
                  <wp:posOffset>25791</wp:posOffset>
                </wp:positionV>
                <wp:extent cx="1005205" cy="238760"/>
                <wp:effectExtent l="0" t="19050" r="23495" b="46990"/>
                <wp:wrapNone/>
                <wp:docPr id="12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1F8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2" o:spid="_x0000_s1026" type="#_x0000_t122" style="position:absolute;margin-left:359.95pt;margin-top:2.05pt;width:79.15pt;height:1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B40D1" wp14:editId="40F09CD5">
                <wp:simplePos x="0" y="0"/>
                <wp:positionH relativeFrom="column">
                  <wp:posOffset>546100</wp:posOffset>
                </wp:positionH>
                <wp:positionV relativeFrom="paragraph">
                  <wp:posOffset>98376</wp:posOffset>
                </wp:positionV>
                <wp:extent cx="1005205" cy="238760"/>
                <wp:effectExtent l="0" t="19050" r="23495" b="46990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CA9F" id="Flowchart: Punched Tape 5" o:spid="_x0000_s1026" type="#_x0000_t122" style="position:absolute;margin-left:43pt;margin-top:7.75pt;width:79.1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728DB300" w14:textId="55325A7E" w:rsidR="00145FEF" w:rsidRDefault="00145FEF" w:rsidP="00145FEF">
      <w:pPr>
        <w:tabs>
          <w:tab w:val="left" w:pos="7288"/>
        </w:tabs>
      </w:pPr>
    </w:p>
    <w:p w14:paraId="2A9BF503" w14:textId="388C996C" w:rsidR="00EA54C4" w:rsidRDefault="00273EF1" w:rsidP="00EA54C4">
      <w:pPr>
        <w:spacing w:beforeLines="100" w:before="240" w:afterLines="120" w:after="288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“Đoàn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vĩ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gramStart"/>
      <w:r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ta” </w:t>
      </w:r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–</w:t>
      </w:r>
      <w:proofErr w:type="gram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chủ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tịch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Hồ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Chí Minh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định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thật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đôi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dựa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phải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hiểu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niệm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Tinh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hiểu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chặt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lõng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Khi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phấn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đấu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mục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tiêu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đẹp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.</w:t>
      </w:r>
    </w:p>
    <w:p w14:paraId="5D6434DC" w14:textId="0EA9FEAD" w:rsidR="00273EF1" w:rsidRPr="00EA54C4" w:rsidRDefault="00273EF1" w:rsidP="00EA54C4">
      <w:pPr>
        <w:spacing w:beforeLines="100" w:before="240" w:afterLines="120" w:after="288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sao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vậy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? Trong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chắc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hẳn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ít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vấn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đề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giải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quyết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thậm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nếu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nào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Hay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tranh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nếu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dưới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đuổi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bè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proofErr w:type="gram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xưa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proofErr w:type="gram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lớn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giúp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giặc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ngoại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790F0F77" w14:textId="1DD56EB0" w:rsidR="002243FA" w:rsidRPr="00273EF1" w:rsidRDefault="00273EF1" w:rsidP="00273EF1">
      <w:pPr>
        <w:spacing w:beforeLines="100" w:before="240" w:afterLines="120" w:after="288" w:line="300" w:lineRule="atLeast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luôn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xem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hữu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nâng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khảo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doanh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nghiệp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thật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vượt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hẳn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so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dữ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liệu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rằng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nhóm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ảnh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tổ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phúc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Ở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phải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chia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sẻ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nhiệm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tin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rằng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họ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lượng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muốn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Trong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chắc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chắn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khỏi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vô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chính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đồng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giản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.</w:t>
      </w:r>
    </w:p>
    <w:p w14:paraId="06979EF5" w14:textId="5F0173EE" w:rsidR="00EA54C4" w:rsidRDefault="00791EF6" w:rsidP="00791EF6">
      <w:pPr>
        <w:spacing w:beforeLines="100" w:before="240" w:afterLines="120" w:after="288" w:line="300" w:lineRule="atLeast"/>
        <w:ind w:firstLine="720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Đặc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biệt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rõ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qua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 19,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kể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đợt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4, ở TP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Hồ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Chí Minh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tỉnh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phía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nhiễm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bị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</w:p>
    <w:p w14:paraId="5893AA38" w14:textId="15BCE0FA" w:rsidR="00791EF6" w:rsidRPr="00273EF1" w:rsidRDefault="00791EF6" w:rsidP="00EA54C4">
      <w:pPr>
        <w:spacing w:beforeLines="100" w:before="240" w:afterLines="120" w:after="288" w:line="300" w:lineRule="atLeast"/>
        <w:rPr>
          <w:rFonts w:ascii="Praise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lastRenderedPageBreak/>
        <w:t>tử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tình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hình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vì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miền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ruột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thịt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Quốc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Công an,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Y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tế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tỉnh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phía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Bắc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kịp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vật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chi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chục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nghìn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trên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tuyến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bộ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chống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an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khổ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sẵn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xuất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sắc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nhiệm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vụ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Lực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lượng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trang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tăng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cường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sĩ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dưỡng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nhuệ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"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ngoài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đội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kịp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cứu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chữa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cung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cấp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thực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 “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thay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”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cách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trung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trị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bệnh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tấm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lòng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cả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hướng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về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miền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Nam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thương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xe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thiện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nguyện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bó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rau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từng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thùng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proofErr w:type="gram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mì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,…</w:t>
      </w:r>
      <w:proofErr w:type="gram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tận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tay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gặp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.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trước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Covid-19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đầy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cam go,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phức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tạp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, 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tộc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phát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huy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mẽ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Trong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thử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thách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đẹp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Việt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tỏa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sáng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bao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giờ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hết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phẩm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chất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ấy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càng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cố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quyết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tâm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đấu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chiến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thắng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đại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hAnsi="Praise" w:cs="Charm"/>
          <w:color w:val="5C7DB4" w:themeColor="accent1" w:themeTint="99"/>
          <w:sz w:val="34"/>
          <w:szCs w:val="34"/>
        </w:rPr>
        <w:t>dịch</w:t>
      </w:r>
      <w:proofErr w:type="spellEnd"/>
      <w:r w:rsidRPr="00273EF1">
        <w:rPr>
          <w:rFonts w:ascii="Praise" w:hAnsi="Praise" w:cs="Charm"/>
          <w:color w:val="5C7DB4" w:themeColor="accent1" w:themeTint="99"/>
          <w:sz w:val="34"/>
          <w:szCs w:val="34"/>
          <w:shd w:val="clear" w:color="auto" w:fill="FFFFFF"/>
        </w:rPr>
        <w:t>.</w:t>
      </w:r>
    </w:p>
    <w:p w14:paraId="33F61850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vì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vậy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cuộc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ngày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mỗi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tiêu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hàng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đầu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tạo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trở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nên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vượt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qua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thử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thách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điều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tưởng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chừng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030F731B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trong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số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trái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tim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cao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vẫn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đâu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thờ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ơ,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vị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chỉ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biết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nghĩ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cho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bản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không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tay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ra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giúp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đỡ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họ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còn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chê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miệt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thị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nhỏ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bé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mình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02BF9593" w14:textId="77777777" w:rsidR="00791EF6" w:rsidRPr="00273EF1" w:rsidRDefault="00791EF6" w:rsidP="00791EF6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nói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:</w:t>
      </w:r>
    </w:p>
    <w:p w14:paraId="0AD9D5D1" w14:textId="77777777" w:rsidR="00791EF6" w:rsidRPr="00273EF1" w:rsidRDefault="00791EF6" w:rsidP="00791EF6">
      <w:pPr>
        <w:spacing w:beforeLines="100" w:before="240" w:afterLines="120" w:after="288" w:line="300" w:lineRule="atLeast"/>
        <w:jc w:val="center"/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“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Lửa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trại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xua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tan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đi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giá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lạnh</w:t>
      </w:r>
      <w:proofErr w:type="spellEnd"/>
    </w:p>
    <w:p w14:paraId="61EC59E2" w14:textId="77777777" w:rsidR="00791EF6" w:rsidRPr="00273EF1" w:rsidRDefault="00791EF6" w:rsidP="00791EF6">
      <w:pPr>
        <w:spacing w:beforeLines="100" w:before="240" w:afterLines="120" w:after="288" w:line="300" w:lineRule="atLeast"/>
        <w:jc w:val="center"/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</w:pP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Và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có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xua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tan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khó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khăn</w:t>
      </w:r>
      <w:proofErr w:type="spellEnd"/>
      <w:r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>”</w:t>
      </w:r>
    </w:p>
    <w:p w14:paraId="434116B3" w14:textId="126169F7" w:rsidR="00791EF6" w:rsidRPr="00273EF1" w:rsidRDefault="00791EF6" w:rsidP="00421692">
      <w:pPr>
        <w:spacing w:beforeLines="100" w:before="240" w:afterLines="120" w:after="288" w:line="300" w:lineRule="atLeast"/>
        <w:ind w:firstLine="720"/>
        <w:rPr>
          <w:rFonts w:ascii="Praise" w:eastAsia="Times New Roman" w:hAnsi="Praise" w:cs="Charm"/>
          <w:color w:val="5C7DB4" w:themeColor="accent1" w:themeTint="99"/>
          <w:sz w:val="34"/>
          <w:szCs w:val="34"/>
        </w:rPr>
      </w:pPr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Đoàn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là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truyền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thống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quý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báu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dân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tộc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từ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bao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nay.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Đến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bây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giờ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tinh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thần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vẫn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đóng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vai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trò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to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lớn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quyế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định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sự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thành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công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của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="00421692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.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Mỗi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chúng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ta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hãy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cùng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học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cách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đoàn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hợp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tác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với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mọi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người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xung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quanh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đạt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được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kết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quả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tốt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,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cũng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như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xây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dựng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một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tập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thể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vững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mạnh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 xml:space="preserve"> </w:t>
      </w:r>
      <w:proofErr w:type="spellStart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hơn</w:t>
      </w:r>
      <w:proofErr w:type="spellEnd"/>
      <w:r w:rsidRPr="00273EF1">
        <w:rPr>
          <w:rFonts w:ascii="Praise" w:eastAsia="Times New Roman" w:hAnsi="Praise" w:cs="Charm"/>
          <w:color w:val="5C7DB4" w:themeColor="accent1" w:themeTint="99"/>
          <w:sz w:val="34"/>
          <w:szCs w:val="34"/>
        </w:rPr>
        <w:t>.</w:t>
      </w:r>
    </w:p>
    <w:p w14:paraId="61A72098" w14:textId="0712D2EF" w:rsidR="002243FA" w:rsidRDefault="002243FA" w:rsidP="00145FEF">
      <w:pPr>
        <w:tabs>
          <w:tab w:val="left" w:pos="7288"/>
        </w:tabs>
      </w:pPr>
    </w:p>
    <w:p w14:paraId="31FAB463" w14:textId="7DDCA72B" w:rsidR="002243FA" w:rsidRDefault="00421692" w:rsidP="00145FEF">
      <w:pPr>
        <w:tabs>
          <w:tab w:val="left" w:pos="7288"/>
        </w:tabs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1B32E077" wp14:editId="191A49BA">
            <wp:simplePos x="0" y="0"/>
            <wp:positionH relativeFrom="margin">
              <wp:posOffset>-281412</wp:posOffset>
            </wp:positionH>
            <wp:positionV relativeFrom="paragraph">
              <wp:posOffset>143585</wp:posOffset>
            </wp:positionV>
            <wp:extent cx="1193800" cy="11938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3913F" w14:textId="62414ABA" w:rsidR="002243FA" w:rsidRDefault="00273EF1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2696E" wp14:editId="598952AD">
                <wp:simplePos x="0" y="0"/>
                <wp:positionH relativeFrom="margin">
                  <wp:posOffset>1800225</wp:posOffset>
                </wp:positionH>
                <wp:positionV relativeFrom="paragraph">
                  <wp:posOffset>28575</wp:posOffset>
                </wp:positionV>
                <wp:extent cx="2406650" cy="10604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11433" w14:textId="3925A7F7" w:rsidR="00973487" w:rsidRPr="00063E45" w:rsidRDefault="00973487" w:rsidP="00973487">
                            <w:pPr>
                              <w:tabs>
                                <w:tab w:val="left" w:pos="7288"/>
                              </w:tabs>
                              <w:jc w:val="center"/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:vertAlign w:val="subscri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ố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</w:t>
                            </w:r>
                            <w:proofErr w:type="spellEnd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F835CB"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ả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696E" id="Text Box 22" o:spid="_x0000_s1035" type="#_x0000_t202" style="position:absolute;margin-left:141.75pt;margin-top:2.25pt;width:189.5pt;height:83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" filled="f" stroked="f">
                <v:textbox>
                  <w:txbxContent>
                    <w:p w14:paraId="6A711433" w14:textId="3925A7F7" w:rsidR="00973487" w:rsidRPr="00063E45" w:rsidRDefault="00973487" w:rsidP="00973487">
                      <w:pPr>
                        <w:tabs>
                          <w:tab w:val="left" w:pos="7288"/>
                        </w:tabs>
                        <w:jc w:val="center"/>
                        <w:rPr>
                          <w:rFonts w:ascii="Pacifico" w:hAnsi="Pacifico"/>
                          <w:b/>
                          <w:sz w:val="80"/>
                          <w:szCs w:val="80"/>
                          <w:vertAlign w:val="subscri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ố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</w:t>
                      </w:r>
                      <w:proofErr w:type="spellEnd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F835CB"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ả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41625" w14:textId="2CC38C99" w:rsidR="002243FA" w:rsidRDefault="002243FA" w:rsidP="00145FEF">
      <w:pPr>
        <w:tabs>
          <w:tab w:val="left" w:pos="7288"/>
        </w:tabs>
      </w:pPr>
    </w:p>
    <w:p w14:paraId="6AA6E089" w14:textId="0254E011" w:rsidR="002243FA" w:rsidRDefault="002243FA" w:rsidP="00145FEF">
      <w:pPr>
        <w:tabs>
          <w:tab w:val="left" w:pos="7288"/>
        </w:tabs>
      </w:pPr>
    </w:p>
    <w:p w14:paraId="0D2493BE" w14:textId="0D059720" w:rsidR="00273EF1" w:rsidRDefault="00273EF1" w:rsidP="00145FEF">
      <w:pPr>
        <w:tabs>
          <w:tab w:val="left" w:pos="7288"/>
        </w:tabs>
      </w:pPr>
    </w:p>
    <w:p w14:paraId="7D383682" w14:textId="265146F2" w:rsidR="002243FA" w:rsidRDefault="002243FA" w:rsidP="00145FEF">
      <w:pPr>
        <w:tabs>
          <w:tab w:val="left" w:pos="7288"/>
        </w:tabs>
      </w:pPr>
    </w:p>
    <w:p w14:paraId="1822018D" w14:textId="77777777" w:rsidR="00273EF1" w:rsidRDefault="00273EF1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</w:p>
    <w:p w14:paraId="73B303C8" w14:textId="77777777" w:rsidR="00421692" w:rsidRDefault="00421692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  <w:sectPr w:rsidR="00421692" w:rsidSect="00944FE6">
          <w:footerReference w:type="even" r:id="rId13"/>
          <w:footerReference w:type="default" r:id="rId14"/>
          <w:pgSz w:w="12240" w:h="15840" w:code="1"/>
          <w:pgMar w:top="720" w:right="1440" w:bottom="720" w:left="1440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  <w:bookmarkStart w:id="0" w:name="_Hlk98010389"/>
    </w:p>
    <w:p w14:paraId="00B0A1F6" w14:textId="13073FA9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nghĩ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chuy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x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a</w:t>
      </w:r>
      <w:proofErr w:type="spellEnd"/>
    </w:p>
    <w:p w14:paraId="13421D0E" w14:textId="3BC75AAB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Anh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hùng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hào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ki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ử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thi</w:t>
      </w:r>
      <w:proofErr w:type="spellEnd"/>
    </w:p>
    <w:p w14:paraId="6A616EE3" w14:textId="49B39ECD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Quan Trung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phá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quân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Thanh</w:t>
      </w:r>
    </w:p>
    <w:p w14:paraId="36E7E6C6" w14:textId="4807CB80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Oai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phong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ẫ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đáng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m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ặ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nam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proofErr w:type="spellEnd"/>
    </w:p>
    <w:p w14:paraId="798D1617" w14:textId="57D87210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ữ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nào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có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ch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ị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thua</w:t>
      </w:r>
      <w:proofErr w:type="spellEnd"/>
    </w:p>
    <w:p w14:paraId="34955A3B" w14:textId="2398C424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Bà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bà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Tri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ệ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u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đánh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đu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ổ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ngo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xâm</w:t>
      </w:r>
      <w:proofErr w:type="spellEnd"/>
    </w:p>
    <w:p w14:paraId="60B3563C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Đờ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nay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ủ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a</w:t>
      </w:r>
      <w:proofErr w:type="spellEnd"/>
    </w:p>
    <w:p w14:paraId="5B001C9A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Sáng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ướ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tiktok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,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chi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ề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Liên Minh</w:t>
      </w:r>
    </w:p>
    <w:p w14:paraId="2E5633DC" w14:textId="77777777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C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ả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ậ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làm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hot face</w:t>
      </w:r>
    </w:p>
    <w:p w14:paraId="3C1058B0" w14:textId="78A88734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Check in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ố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ả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421692">
        <w:rPr>
          <w:rFonts w:ascii="Pacifico" w:hAnsi="Pacifico"/>
          <w:color w:val="CB5656" w:themeColor="accent5" w:themeShade="BF"/>
          <w:sz w:val="32"/>
          <w:szCs w:val="32"/>
        </w:rPr>
        <w:t>loay</w:t>
      </w:r>
      <w:proofErr w:type="spellEnd"/>
      <w:r w:rsidR="00421692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421692">
        <w:rPr>
          <w:rFonts w:ascii="Pacifico" w:hAnsi="Pacifico"/>
          <w:color w:val="CB5656" w:themeColor="accent5" w:themeShade="BF"/>
          <w:sz w:val="32"/>
          <w:szCs w:val="32"/>
        </w:rPr>
        <w:t>hoay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ế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ngày</w:t>
      </w:r>
      <w:proofErr w:type="spellEnd"/>
    </w:p>
    <w:p w14:paraId="5A2722A4" w14:textId="77884AB1" w:rsidR="00063E45" w:rsidRPr="009B1236" w:rsidRDefault="00063E45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Bao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nhiêu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hoài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bão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t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ươ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lai</w:t>
      </w:r>
      <w:proofErr w:type="spellEnd"/>
    </w:p>
    <w:p w14:paraId="2A68CB17" w14:textId="259CB052" w:rsidR="00063E45" w:rsidRPr="009B1236" w:rsidRDefault="00421692" w:rsidP="00063E45">
      <w:pPr>
        <w:pStyle w:val="TOC2"/>
        <w:jc w:val="center"/>
        <w:rPr>
          <w:rFonts w:ascii="Pacifico" w:hAnsi="Pacifico"/>
          <w:color w:val="CB5656" w:themeColor="accent5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373262F" wp14:editId="4602B861">
            <wp:simplePos x="0" y="0"/>
            <wp:positionH relativeFrom="margin">
              <wp:align>right</wp:align>
            </wp:positionH>
            <wp:positionV relativeFrom="paragraph">
              <wp:posOffset>665577</wp:posOffset>
            </wp:positionV>
            <wp:extent cx="781050" cy="781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Nay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nhi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ề</w:t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u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ườ</w:t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tr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ẻ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b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ỏ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ạ</w:t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sau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="00063E45"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="00063E45" w:rsidRPr="009B1236">
        <w:rPr>
          <w:rFonts w:ascii="Pacifico" w:hAnsi="Pacifico"/>
          <w:color w:val="CB5656" w:themeColor="accent5" w:themeShade="BF"/>
          <w:sz w:val="32"/>
          <w:szCs w:val="32"/>
        </w:rPr>
        <w:t>.</w:t>
      </w:r>
    </w:p>
    <w:bookmarkEnd w:id="0"/>
    <w:p w14:paraId="35A501D9" w14:textId="77777777" w:rsidR="00421692" w:rsidRDefault="00421692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  <w:sectPr w:rsidR="00421692" w:rsidSect="00421692">
          <w:type w:val="continuous"/>
          <w:pgSz w:w="12240" w:h="15840" w:code="1"/>
          <w:pgMar w:top="720" w:right="1440" w:bottom="720" w:left="1440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titlePg/>
          <w:docGrid w:linePitch="360"/>
        </w:sectPr>
      </w:pPr>
    </w:p>
    <w:p w14:paraId="3059157D" w14:textId="580F10A9" w:rsidR="00273EF1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    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nay,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trong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4.0,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nguyên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internet,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truy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Facebook ,Tik</w:t>
      </w:r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Tok, Instagram,…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lo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ặ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s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ố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ả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o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,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nghi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ệ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m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ạ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xã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h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ộ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căn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ỉ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21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ế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ườ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chìm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ắ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trong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ứ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ko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ậ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ra.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525A71AE" w14:textId="74B33FBC" w:rsidR="009B1236" w:rsidRPr="00273EF1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ệ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ụ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ự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ị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ễ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ừ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ừ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ọ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ề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ả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ớ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ộ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ố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ở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ờ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cs="Cambria"/>
          <w:color w:val="CB5656" w:themeColor="accent5" w:themeShade="BF"/>
          <w:sz w:val="33"/>
          <w:szCs w:val="33"/>
        </w:rPr>
        <w:t>ủ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ta. </w:t>
      </w:r>
    </w:p>
    <w:p w14:paraId="59170C7F" w14:textId="77777777" w:rsidR="00421692" w:rsidRDefault="00421692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7F0531CD" w14:textId="77777777" w:rsidR="00421692" w:rsidRDefault="00421692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</w:p>
    <w:p w14:paraId="2EBDAB52" w14:textId="242A1F73" w:rsidR="008919B0" w:rsidRPr="00421692" w:rsidRDefault="00063E4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4"/>
          <w:szCs w:val="34"/>
        </w:rPr>
      </w:pP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ố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hình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ứ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ố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các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ộ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facebook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Instagram,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Youtube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Tik Tok hay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ậ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chí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Twitter,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Tinder.V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ể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ủ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a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ố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ở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ắ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ọ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ể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up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ộ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ăn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cũng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up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ộ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các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ẻ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bây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ờ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còn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ọ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“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Facebook’’. Tuy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nhiên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xem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phim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du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ị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các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up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Facebook,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di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hoàn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toàn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gì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ằ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ứ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ố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ị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ra.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Ví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d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ụ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đám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tang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ề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ườ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ẫ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nhiên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up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facebook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vui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ẻ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chuy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gì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hay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ườ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ặ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ấ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ộ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cu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ộ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ẩ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ườ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can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ngăn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còn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móc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ệ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tho</w:t>
      </w:r>
      <w:r w:rsidRPr="00421692">
        <w:rPr>
          <w:rFonts w:ascii="Dancing Script" w:hAnsi="Dancing Script" w:cs="Cambria"/>
          <w:color w:val="CB5656" w:themeColor="accent5" w:themeShade="BF"/>
          <w:sz w:val="34"/>
          <w:szCs w:val="34"/>
        </w:rPr>
        <w:t>ạ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ra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livetstream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.</w:t>
      </w:r>
      <w:r w:rsidR="009B1236" w:rsidRPr="00421692">
        <w:rPr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Tất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cả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đều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với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mục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đích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duy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nhất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kiếm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like,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kiếm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chia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sẻ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kiếm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ươ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tác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theo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dõi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biểu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khác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việc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cuồng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like,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mọi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thứ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để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nhận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like,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sự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quan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tâm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ý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khác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gì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để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bắt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gặp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bài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post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với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nội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dung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nếu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1000 like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tôi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sẽ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cạo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đầu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tôi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sẽ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cởi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truồng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chạy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ngoài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tôi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sẽ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đốt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ờng.v.v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Hay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việc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luôn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dùng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app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ớc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tung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bức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proofErr w:type="gram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hội,không</w:t>
      </w:r>
      <w:proofErr w:type="spellEnd"/>
      <w:proofErr w:type="gram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tự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tin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với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con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thật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chính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mình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cũng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chính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biểu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sống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biểu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nữa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sống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thoại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trở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thành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>vật</w:t>
      </w:r>
      <w:proofErr w:type="spellEnd"/>
      <w:r w:rsidR="009B1236" w:rsidRPr="00421692"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>bất</w:t>
      </w:r>
      <w:proofErr w:type="spellEnd"/>
      <w:r w:rsidR="009B1236" w:rsidRPr="00421692"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 xml:space="preserve"> li </w:t>
      </w:r>
      <w:proofErr w:type="spellStart"/>
      <w:r w:rsidR="009B1236" w:rsidRPr="00421692"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>thân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chỉ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cần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chỉ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cần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sóng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3G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thì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coi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đã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chết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Ngay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lập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tức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lên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ơ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nghiện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cảm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thấy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chịu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cảm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thấy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bức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rứt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trong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lòng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Nguyên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nhân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sâu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xa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của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việc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sống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ảo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là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ta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thích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khoe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proofErr w:type="gram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khoang,thích</w:t>
      </w:r>
      <w:proofErr w:type="spellEnd"/>
      <w:proofErr w:type="gram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khoe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ra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những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thứ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mà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có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thể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chúng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ta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không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hề</w:t>
      </w:r>
      <w:proofErr w:type="spellEnd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="009B1236" w:rsidRPr="00CD0D95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sắc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đẹp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tiền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bạc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vật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chất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thích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nhận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lời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khen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cứ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ởng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mình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ợc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vậy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cảm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thấy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hài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lòng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Một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nguyên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nhân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khác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nữa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sống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chính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thể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hiện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cô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</w:t>
      </w:r>
      <w:r w:rsidR="009B1236"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ơ</w:t>
      </w:r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.</w:t>
      </w:r>
      <w:r w:rsidR="009B1236" w:rsidRPr="00421692">
        <w:rPr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tìm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tình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bạn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tình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yêu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trên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mà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hậu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quả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của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mối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quan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hệ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="009B1236"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</w:p>
    <w:p w14:paraId="5B57C1D4" w14:textId="77777777" w:rsidR="00CD0D95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4"/>
          <w:szCs w:val="34"/>
        </w:rPr>
      </w:pP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khôn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proofErr w:type="gram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ờng.Rõ</w:t>
      </w:r>
      <w:proofErr w:type="spellEnd"/>
      <w:proofErr w:type="gram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ràng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chúng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ta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thấy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sống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chiếm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rất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nhiều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thời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gian,hằng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ngày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có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hàng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ngàn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trẻ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đang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đốt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thời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gian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tuổi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trẻ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vào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hội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đắm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ch</w:t>
      </w:r>
      <w:r w:rsidRPr="00421692">
        <w:rPr>
          <w:rFonts w:ascii="Dancing Script" w:hAnsi="Dancing Script" w:hint="eastAsia"/>
          <w:color w:val="CB5656" w:themeColor="accent5" w:themeShade="BF"/>
          <w:sz w:val="34"/>
          <w:szCs w:val="34"/>
        </w:rPr>
        <w:t>ì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vào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trào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</w:t>
      </w:r>
      <w:r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trend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tiêu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khiển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trên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rồi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bị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sao</w:t>
      </w:r>
      <w:proofErr w:type="spellEnd"/>
      <w:r w:rsid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</w:p>
    <w:p w14:paraId="1EE93C4E" w14:textId="77777777" w:rsidR="00CD0D95" w:rsidRDefault="00CD0D95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4"/>
          <w:szCs w:val="34"/>
        </w:rPr>
      </w:pPr>
    </w:p>
    <w:p w14:paraId="63E004B8" w14:textId="50B3DB19" w:rsidR="00273EF1" w:rsidRPr="00421692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4"/>
          <w:szCs w:val="34"/>
        </w:rPr>
      </w:pP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nhãng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công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việc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học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tập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.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Ng</w:t>
      </w:r>
      <w:r w:rsidRPr="00421692">
        <w:rPr>
          <w:rFonts w:ascii="Dancing Script" w:hAnsi="Dancing Script" w:hint="cs"/>
          <w:color w:val="CB5656" w:themeColor="accent5" w:themeShade="BF"/>
          <w:sz w:val="34"/>
          <w:szCs w:val="34"/>
        </w:rPr>
        <w:t>ư</w:t>
      </w:r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ời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trẻ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đang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bị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cuốn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hút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vào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thế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giới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ảo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coi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mạng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xã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hội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là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đam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mê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mục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đích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sống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,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cảm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thấy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hạnh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phúc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hài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lòng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với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những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>giá</w:t>
      </w:r>
      <w:proofErr w:type="spellEnd"/>
      <w:r w:rsidRPr="00421692">
        <w:rPr>
          <w:rFonts w:ascii="Dancing Script" w:hAnsi="Dancing Script"/>
          <w:color w:val="CB5656" w:themeColor="accent5" w:themeShade="BF"/>
          <w:sz w:val="34"/>
          <w:szCs w:val="34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="00421692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tham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vọng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Rõ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ràng,ng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ít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quan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tâm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thậm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</w:p>
    <w:p w14:paraId="0837DFBB" w14:textId="0E54BCEA" w:rsidR="009B1236" w:rsidRPr="00273EF1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mù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tịt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lịch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sử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chính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nghèo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Trong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vô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cùng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ràng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rọt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trend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</w:p>
    <w:p w14:paraId="65430AA7" w14:textId="7445F5EC" w:rsidR="002243FA" w:rsidRPr="00273EF1" w:rsidRDefault="009B1236" w:rsidP="00063E45">
      <w:pPr>
        <w:pStyle w:val="TOC2"/>
        <w:ind w:left="0"/>
        <w:rPr>
          <w:rFonts w:ascii="Dancing Script" w:hAnsi="Dancing Script"/>
          <w:color w:val="CB5656" w:themeColor="accent5" w:themeShade="BF"/>
          <w:sz w:val="33"/>
          <w:szCs w:val="33"/>
        </w:rPr>
      </w:pP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hóng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ở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đâu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đâu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khoẻ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tồn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mẫu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lý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chuẩn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đẹp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mỹ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, ‘’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Ngọc Trinh”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còn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đàn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tỷ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phú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lấy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’’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Kiều’’, hay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chuẩn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eo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idol,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mặt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v line,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môi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…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Đó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nguyên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than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‘’ế’’,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tìm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ợc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mẫu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mình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ởng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đồng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xuất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body shaming, </w:t>
      </w:r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hay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tự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so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sánh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bản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thân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với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những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tiêu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chuẩn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trên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mạng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rồi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xin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ra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những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tự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tin,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mặc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cảm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đang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thời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covid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mọi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qua online,</w:t>
      </w:r>
      <w:r w:rsidR="00030730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Tuy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nhiên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nhìn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nữa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cách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kĩ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về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sẽ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nhận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ra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những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tích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đem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lúc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ít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chút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cần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phải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kết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nối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lại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với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nhau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nhiều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h</w:t>
      </w:r>
      <w:r w:rsidRPr="00662B75">
        <w:rPr>
          <w:rFonts w:ascii="Dancing Script" w:hAnsi="Dancing Script" w:hint="cs"/>
          <w:color w:val="CB5656" w:themeColor="accent5" w:themeShade="BF"/>
          <w:sz w:val="33"/>
          <w:szCs w:val="33"/>
          <w:highlight w:val="yellow"/>
        </w:rPr>
        <w:t>ơ</w:t>
      </w:r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nữa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bởi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gì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nhóm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bạn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với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đứa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nào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cũng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bấm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điện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thoạị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không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ai,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ngồi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cạnh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lại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inbox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nhắn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tin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nhau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.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</w:t>
      </w:r>
      <w:r w:rsidRPr="00273EF1">
        <w:rPr>
          <w:rFonts w:ascii="Dancing Script" w:hAnsi="Dancing Script" w:hint="eastAsia"/>
          <w:color w:val="CB5656" w:themeColor="accent5" w:themeShade="BF"/>
          <w:sz w:val="33"/>
          <w:szCs w:val="33"/>
        </w:rPr>
        <w:t>ú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ta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phải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nói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chuyện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giao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thực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nhiều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đồng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là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thức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tỉnh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khỏi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biết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kiểm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soát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bản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cảm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dỗ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proofErr w:type="gram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hội,biết</w:t>
      </w:r>
      <w:proofErr w:type="spellEnd"/>
      <w:proofErr w:type="gram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cân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cuộc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việc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dùng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để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yêu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sống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trách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nhiệm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cầu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tiến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và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hoài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bão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trở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thành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thế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hệ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trẻ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năng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động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sáng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tạo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góp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phần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dựng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xây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đất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ư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ớc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,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xã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hội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ngày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một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tốt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đẹp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 xml:space="preserve"> </w:t>
      </w:r>
      <w:proofErr w:type="spellStart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h</w:t>
      </w:r>
      <w:r w:rsidRPr="00273EF1">
        <w:rPr>
          <w:rFonts w:ascii="Dancing Script" w:hAnsi="Dancing Script" w:hint="cs"/>
          <w:color w:val="CB5656" w:themeColor="accent5" w:themeShade="BF"/>
          <w:sz w:val="33"/>
          <w:szCs w:val="33"/>
        </w:rPr>
        <w:t>ơ</w:t>
      </w:r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n</w:t>
      </w:r>
      <w:proofErr w:type="spellEnd"/>
      <w:r w:rsidRPr="00273EF1">
        <w:rPr>
          <w:rFonts w:ascii="Dancing Script" w:hAnsi="Dancing Script"/>
          <w:color w:val="CB5656" w:themeColor="accent5" w:themeShade="BF"/>
          <w:sz w:val="33"/>
          <w:szCs w:val="33"/>
        </w:rPr>
        <w:t>.</w:t>
      </w:r>
    </w:p>
    <w:p w14:paraId="0E413A3A" w14:textId="1A89E470" w:rsidR="002243FA" w:rsidRPr="00063E45" w:rsidRDefault="002243FA" w:rsidP="00145FEF">
      <w:pPr>
        <w:tabs>
          <w:tab w:val="left" w:pos="7288"/>
        </w:tabs>
        <w:rPr>
          <w:rFonts w:ascii="Dancing Script" w:hAnsi="Dancing Script"/>
          <w:sz w:val="28"/>
          <w:szCs w:val="28"/>
        </w:rPr>
      </w:pPr>
    </w:p>
    <w:p w14:paraId="406E0C03" w14:textId="3C45F214" w:rsidR="002243FA" w:rsidRDefault="002243FA" w:rsidP="00145FEF">
      <w:pPr>
        <w:tabs>
          <w:tab w:val="left" w:pos="7288"/>
        </w:tabs>
      </w:pPr>
    </w:p>
    <w:p w14:paraId="2F7F9BEE" w14:textId="3571842E" w:rsidR="002243FA" w:rsidRDefault="002243FA" w:rsidP="00145FEF">
      <w:pPr>
        <w:tabs>
          <w:tab w:val="left" w:pos="7288"/>
        </w:tabs>
      </w:pPr>
    </w:p>
    <w:p w14:paraId="5385D2F0" w14:textId="75EE1623" w:rsidR="002243FA" w:rsidRDefault="002243FA" w:rsidP="00145FEF">
      <w:pPr>
        <w:tabs>
          <w:tab w:val="left" w:pos="7288"/>
        </w:tabs>
      </w:pPr>
    </w:p>
    <w:p w14:paraId="4BEE0A8E" w14:textId="6ECF7040" w:rsidR="002243FA" w:rsidRDefault="002243FA" w:rsidP="00145FEF">
      <w:pPr>
        <w:tabs>
          <w:tab w:val="left" w:pos="7288"/>
        </w:tabs>
      </w:pPr>
    </w:p>
    <w:p w14:paraId="59D63114" w14:textId="4E039678" w:rsidR="002243FA" w:rsidRDefault="002243FA" w:rsidP="00145FEF">
      <w:pPr>
        <w:tabs>
          <w:tab w:val="left" w:pos="7288"/>
        </w:tabs>
      </w:pPr>
    </w:p>
    <w:p w14:paraId="0490296A" w14:textId="204F0970" w:rsidR="002243FA" w:rsidRDefault="002243FA" w:rsidP="00145FEF">
      <w:pPr>
        <w:tabs>
          <w:tab w:val="left" w:pos="7288"/>
        </w:tabs>
      </w:pPr>
    </w:p>
    <w:p w14:paraId="4EB4955F" w14:textId="70903DB7" w:rsidR="002243FA" w:rsidRDefault="002243FA" w:rsidP="00145FEF">
      <w:pPr>
        <w:tabs>
          <w:tab w:val="left" w:pos="7288"/>
        </w:tabs>
      </w:pPr>
    </w:p>
    <w:p w14:paraId="4E50E139" w14:textId="77777777" w:rsidR="0058348C" w:rsidRDefault="0058348C" w:rsidP="00145FEF">
      <w:pPr>
        <w:tabs>
          <w:tab w:val="left" w:pos="7288"/>
        </w:tabs>
        <w:rPr>
          <w:rFonts w:ascii="Pacifico" w:hAnsi="Pacifico"/>
          <w:color w:val="404040" w:themeColor="text1" w:themeTint="BF"/>
          <w:sz w:val="32"/>
          <w:szCs w:val="32"/>
        </w:rPr>
      </w:pPr>
    </w:p>
    <w:p w14:paraId="341A29FA" w14:textId="77777777" w:rsidR="0058348C" w:rsidRDefault="0058348C" w:rsidP="00145FEF">
      <w:pPr>
        <w:tabs>
          <w:tab w:val="left" w:pos="7288"/>
        </w:tabs>
        <w:rPr>
          <w:rFonts w:ascii="Pacifico" w:hAnsi="Pacifico"/>
          <w:color w:val="404040" w:themeColor="text1" w:themeTint="BF"/>
          <w:sz w:val="32"/>
          <w:szCs w:val="32"/>
        </w:rPr>
      </w:pPr>
    </w:p>
    <w:p w14:paraId="42F0BE81" w14:textId="0FDD33D5" w:rsidR="002243FA" w:rsidRDefault="009C14F8" w:rsidP="00145FEF">
      <w:pPr>
        <w:tabs>
          <w:tab w:val="left" w:pos="7288"/>
        </w:tabs>
        <w:rPr>
          <w:rFonts w:ascii="Pacifico" w:hAnsi="Pacifico"/>
          <w:color w:val="404040" w:themeColor="text1" w:themeTint="BF"/>
          <w:sz w:val="32"/>
          <w:szCs w:val="32"/>
        </w:rPr>
      </w:pPr>
      <w:r w:rsidRPr="009C14F8">
        <w:rPr>
          <w:rFonts w:ascii="Pacifico" w:hAnsi="Pacifico"/>
          <w:color w:val="404040" w:themeColor="text1" w:themeTint="BF"/>
          <w:sz w:val="32"/>
          <w:szCs w:val="32"/>
        </w:rPr>
        <w:t>TỔNG HỢP CÁC SKILLS ĐƯỢC SỬ DỤNG TRONG BÀI:</w:t>
      </w:r>
    </w:p>
    <w:p w14:paraId="3E49A659" w14:textId="1AC5D0B3" w:rsidR="009C14F8" w:rsidRPr="00662B75" w:rsidRDefault="008919B0" w:rsidP="00662B75">
      <w:pPr>
        <w:pStyle w:val="ListParagraph"/>
        <w:numPr>
          <w:ilvl w:val="0"/>
          <w:numId w:val="2"/>
        </w:numPr>
        <w:tabs>
          <w:tab w:val="left" w:pos="7288"/>
        </w:tabs>
        <w:rPr>
          <w:rFonts w:ascii="Sitka Banner" w:hAnsi="Sitka Banner"/>
          <w:color w:val="404040" w:themeColor="text1" w:themeTint="BF"/>
        </w:rPr>
      </w:pPr>
      <w:r w:rsidRPr="00662B75">
        <w:rPr>
          <w:rFonts w:ascii="Sitka Banner" w:hAnsi="Sitka Banner"/>
          <w:color w:val="404040" w:themeColor="text1" w:themeTint="BF"/>
          <w:sz w:val="28"/>
          <w:szCs w:val="28"/>
        </w:rPr>
        <w:t xml:space="preserve">Font </w:t>
      </w:r>
      <w:proofErr w:type="spellStart"/>
      <w:proofErr w:type="gramStart"/>
      <w:r w:rsidRPr="00662B75">
        <w:rPr>
          <w:rFonts w:ascii="Sitka Banner" w:hAnsi="Sitka Banner"/>
          <w:color w:val="404040" w:themeColor="text1" w:themeTint="BF"/>
          <w:sz w:val="28"/>
          <w:szCs w:val="28"/>
        </w:rPr>
        <w:t>chữ:Roboto</w:t>
      </w:r>
      <w:proofErr w:type="spellEnd"/>
      <w:proofErr w:type="gramEnd"/>
      <w:r w:rsidR="00532656" w:rsidRPr="00662B75">
        <w:rPr>
          <w:rFonts w:ascii="Sitka Banner" w:hAnsi="Sitka Banner"/>
          <w:color w:val="404040" w:themeColor="text1" w:themeTint="BF"/>
        </w:rPr>
        <w:t xml:space="preserve"> :  </w:t>
      </w:r>
      <w:proofErr w:type="spellStart"/>
      <w:r w:rsidR="00532656" w:rsidRPr="00662B75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>Chủ</w:t>
      </w:r>
      <w:proofErr w:type="spellEnd"/>
      <w:r w:rsidR="00532656" w:rsidRPr="00662B75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 xml:space="preserve"> </w:t>
      </w:r>
      <w:proofErr w:type="spellStart"/>
      <w:r w:rsidR="00532656" w:rsidRPr="00662B75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>đề</w:t>
      </w:r>
      <w:proofErr w:type="spellEnd"/>
      <w:r w:rsidR="00532656" w:rsidRPr="00662B75">
        <w:rPr>
          <w:rFonts w:ascii="Roboto" w:eastAsia="Arial" w:hAnsi="Roboto" w:cs="Arial"/>
          <w:b/>
          <w:bCs/>
          <w:i/>
          <w:iCs/>
          <w:color w:val="A84F32" w:themeColor="accent3" w:themeShade="80"/>
          <w:sz w:val="36"/>
          <w:szCs w:val="36"/>
          <w:lang w:val="x-none"/>
        </w:rPr>
        <w:t xml:space="preserve"> </w:t>
      </w:r>
    </w:p>
    <w:p w14:paraId="60C188A7" w14:textId="77777777" w:rsidR="008919B0" w:rsidRPr="000A21F1" w:rsidRDefault="008919B0" w:rsidP="008919B0">
      <w:pPr>
        <w:rPr>
          <w:rFonts w:ascii="Charm" w:hAnsi="Charm" w:cs="Charm"/>
          <w:b/>
          <w:bCs/>
          <w:sz w:val="36"/>
          <w:szCs w:val="36"/>
        </w:rPr>
      </w:pPr>
      <w:r>
        <w:rPr>
          <w:rFonts w:ascii="Sitka Banner" w:hAnsi="Sitka Banner"/>
          <w:color w:val="404040" w:themeColor="text1" w:themeTint="BF"/>
        </w:rPr>
        <w:t xml:space="preserve">                  </w:t>
      </w:r>
      <w:r w:rsidRPr="00662B75">
        <w:rPr>
          <w:rFonts w:ascii="Sitka Banner" w:hAnsi="Sitka Banner"/>
          <w:color w:val="404040" w:themeColor="text1" w:themeTint="BF"/>
          <w:sz w:val="28"/>
          <w:szCs w:val="28"/>
        </w:rPr>
        <w:t>Charm</w:t>
      </w:r>
      <w:r>
        <w:rPr>
          <w:rFonts w:ascii="Sitka Banner" w:hAnsi="Sitka Banner"/>
          <w:color w:val="404040" w:themeColor="text1" w:themeTint="BF"/>
        </w:rPr>
        <w:t xml:space="preserve">: </w:t>
      </w:r>
      <w:r w:rsidRPr="000A21F1">
        <w:rPr>
          <w:rFonts w:ascii="Charm" w:hAnsi="Charm" w:cs="Charm"/>
          <w:b/>
          <w:bCs/>
          <w:sz w:val="36"/>
          <w:szCs w:val="36"/>
        </w:rPr>
        <w:t>TR</w:t>
      </w:r>
      <w:r w:rsidRPr="000A21F1">
        <w:rPr>
          <w:rFonts w:ascii="Charm" w:hAnsi="Charm" w:cs="Charm"/>
          <w:b/>
          <w:bCs/>
          <w:sz w:val="36"/>
          <w:szCs w:val="36"/>
          <w:lang w:val="vi-VN"/>
        </w:rPr>
        <w:t>Ư</w:t>
      </w:r>
      <w:r w:rsidRPr="000A21F1">
        <w:rPr>
          <w:rFonts w:ascii="Charm" w:hAnsi="Charm" w:cs="Charm"/>
          <w:b/>
          <w:bCs/>
          <w:sz w:val="36"/>
          <w:szCs w:val="36"/>
        </w:rPr>
        <w:t>ỜNG TRUNG HỌC PHỔ THÔNG PHÚ NHUẬN</w:t>
      </w:r>
    </w:p>
    <w:p w14:paraId="52ED0220" w14:textId="7BA456BD" w:rsidR="008919B0" w:rsidRPr="009C14F8" w:rsidRDefault="008919B0" w:rsidP="00145FEF">
      <w:pPr>
        <w:tabs>
          <w:tab w:val="left" w:pos="7288"/>
        </w:tabs>
        <w:rPr>
          <w:rFonts w:ascii="Sitka Banner" w:hAnsi="Sitka Banner"/>
          <w:color w:val="404040" w:themeColor="text1" w:themeTint="BF"/>
        </w:rPr>
      </w:pPr>
    </w:p>
    <w:p w14:paraId="49C3FCDB" w14:textId="79982637" w:rsidR="002243FA" w:rsidRDefault="008919B0" w:rsidP="00145FEF">
      <w:pPr>
        <w:tabs>
          <w:tab w:val="left" w:pos="7288"/>
        </w:tabs>
        <w:rPr>
          <w:rFonts w:ascii="Sitka Banner" w:hAnsi="Sitka Banner"/>
          <w:sz w:val="28"/>
          <w:szCs w:val="28"/>
        </w:rPr>
      </w:pPr>
      <w:r>
        <w:t xml:space="preserve">                 Georgia: </w:t>
      </w:r>
      <w:r w:rsidRPr="008919B0">
        <w:rPr>
          <w:sz w:val="28"/>
          <w:szCs w:val="28"/>
        </w:rPr>
        <w:t xml:space="preserve">Công </w:t>
      </w:r>
      <w:proofErr w:type="spellStart"/>
      <w:r w:rsidRPr="008919B0">
        <w:rPr>
          <w:sz w:val="28"/>
          <w:szCs w:val="28"/>
        </w:rPr>
        <w:t>vi</w:t>
      </w:r>
      <w:r w:rsidRPr="008919B0">
        <w:rPr>
          <w:rFonts w:ascii="Cambria" w:hAnsi="Cambria"/>
          <w:sz w:val="28"/>
          <w:szCs w:val="28"/>
        </w:rPr>
        <w:t>ệc</w:t>
      </w:r>
      <w:proofErr w:type="spellEnd"/>
    </w:p>
    <w:p w14:paraId="1D6CA76D" w14:textId="1BD974A3" w:rsidR="008919B0" w:rsidRDefault="008919B0" w:rsidP="008919B0">
      <w:pPr>
        <w:rPr>
          <w:sz w:val="44"/>
          <w:szCs w:val="44"/>
        </w:rPr>
      </w:pPr>
      <w:r>
        <w:rPr>
          <w:rFonts w:ascii="Sitka Banner" w:hAnsi="Sitka Banner"/>
          <w:sz w:val="28"/>
          <w:szCs w:val="28"/>
        </w:rPr>
        <w:t xml:space="preserve">               Sitka Banner:  </w:t>
      </w:r>
      <w:proofErr w:type="spellStart"/>
      <w:r w:rsidRPr="00F67DE9">
        <w:rPr>
          <w:sz w:val="44"/>
          <w:szCs w:val="44"/>
        </w:rPr>
        <w:t>Nhóm</w:t>
      </w:r>
      <w:proofErr w:type="spellEnd"/>
      <w:r w:rsidRPr="00F67DE9">
        <w:rPr>
          <w:sz w:val="44"/>
          <w:szCs w:val="44"/>
        </w:rPr>
        <w:t xml:space="preserve"> 4</w:t>
      </w:r>
    </w:p>
    <w:p w14:paraId="005C5B40" w14:textId="644CAD95" w:rsidR="00FF1408" w:rsidRPr="00FF1408" w:rsidRDefault="00FF1408" w:rsidP="008919B0">
      <w:pPr>
        <w:rPr>
          <w:sz w:val="28"/>
          <w:szCs w:val="28"/>
        </w:rPr>
      </w:pPr>
      <w:r>
        <w:rPr>
          <w:sz w:val="44"/>
          <w:szCs w:val="44"/>
        </w:rPr>
        <w:t xml:space="preserve">         </w:t>
      </w:r>
      <w:r w:rsidRPr="00FF1408">
        <w:rPr>
          <w:sz w:val="28"/>
          <w:szCs w:val="28"/>
        </w:rPr>
        <w:t>Sansita Swashed</w:t>
      </w:r>
      <w:r>
        <w:rPr>
          <w:sz w:val="28"/>
          <w:szCs w:val="28"/>
        </w:rPr>
        <w:t xml:space="preserve">: </w:t>
      </w:r>
      <w:r w:rsidR="00063C6F">
        <w:rPr>
          <w:sz w:val="28"/>
          <w:szCs w:val="28"/>
        </w:rPr>
        <w:t xml:space="preserve"> </w:t>
      </w:r>
      <w:r w:rsidRPr="001B69E9">
        <w:rPr>
          <w:rFonts w:ascii="Sansita Swashed ExtraBold" w:hAnsi="Sansita Swashed ExtraBold"/>
        </w:rPr>
        <w:t xml:space="preserve">Thành </w:t>
      </w:r>
      <w:proofErr w:type="spellStart"/>
      <w:proofErr w:type="gramStart"/>
      <w:r w:rsidRPr="001B69E9">
        <w:rPr>
          <w:rFonts w:ascii="Sansita Swashed ExtraBold" w:hAnsi="Sansita Swashed ExtraBold"/>
        </w:rPr>
        <w:t>ngữ,tục</w:t>
      </w:r>
      <w:proofErr w:type="spellEnd"/>
      <w:proofErr w:type="gram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ngữ,thơ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được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sử</w:t>
      </w:r>
      <w:proofErr w:type="spellEnd"/>
      <w:r w:rsidRPr="001B69E9">
        <w:rPr>
          <w:rFonts w:ascii="Sansita Swashed ExtraBold" w:hAnsi="Sansita Swashed ExtraBold"/>
        </w:rPr>
        <w:t xml:space="preserve"> </w:t>
      </w:r>
      <w:proofErr w:type="spellStart"/>
      <w:r w:rsidRPr="001B69E9">
        <w:rPr>
          <w:rFonts w:ascii="Sansita Swashed ExtraBold" w:hAnsi="Sansita Swashed ExtraBold"/>
        </w:rPr>
        <w:t>dụng</w:t>
      </w:r>
      <w:proofErr w:type="spellEnd"/>
    </w:p>
    <w:p w14:paraId="605B88BC" w14:textId="0031DD84" w:rsidR="002243FA" w:rsidRDefault="00FF1408" w:rsidP="00145FEF">
      <w:pPr>
        <w:tabs>
          <w:tab w:val="left" w:pos="7288"/>
        </w:tabs>
      </w:pPr>
      <w:r>
        <w:rPr>
          <w:rFonts w:ascii="Sitka Banner" w:hAnsi="Sitka Banner"/>
        </w:rPr>
        <w:t xml:space="preserve">                 </w:t>
      </w:r>
      <w:proofErr w:type="gramStart"/>
      <w:r>
        <w:rPr>
          <w:rFonts w:ascii="Sitka Banner" w:hAnsi="Sitka Banner"/>
        </w:rPr>
        <w:t>Allura :</w:t>
      </w:r>
      <w:proofErr w:type="gramEnd"/>
      <w:r>
        <w:rPr>
          <w:rFonts w:ascii="Sitka Banner" w:hAnsi="Sitka Banner"/>
        </w:rPr>
        <w:t xml:space="preserve">    </w:t>
      </w:r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“Chung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lưng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đấu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 xml:space="preserve"> </w:t>
      </w:r>
      <w:proofErr w:type="spellStart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cật</w:t>
      </w:r>
      <w:proofErr w:type="spellEnd"/>
      <w:r w:rsidRPr="00EA54C4">
        <w:rPr>
          <w:rFonts w:ascii="Allura" w:hAnsi="Allura"/>
          <w:b/>
          <w:bCs/>
          <w:color w:val="549191" w:themeColor="accent2" w:themeShade="80"/>
          <w:sz w:val="37"/>
          <w:szCs w:val="37"/>
          <w:u w:val="single"/>
        </w:rPr>
        <w:t>”</w:t>
      </w:r>
      <w:r w:rsidRPr="00EA54C4">
        <w:rPr>
          <w:rFonts w:ascii="Allura" w:hAnsi="Allura"/>
          <w:color w:val="549191" w:themeColor="accent2" w:themeShade="80"/>
          <w:sz w:val="37"/>
          <w:szCs w:val="37"/>
        </w:rPr>
        <w:t>,</w:t>
      </w:r>
    </w:p>
    <w:p w14:paraId="47A0D2A8" w14:textId="78721599" w:rsidR="002243FA" w:rsidRDefault="00532656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6B5BD" wp14:editId="3CAEC03D">
                <wp:simplePos x="0" y="0"/>
                <wp:positionH relativeFrom="column">
                  <wp:posOffset>2571445</wp:posOffset>
                </wp:positionH>
                <wp:positionV relativeFrom="paragraph">
                  <wp:posOffset>135633</wp:posOffset>
                </wp:positionV>
                <wp:extent cx="2606675" cy="1062488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106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78B85" w14:textId="77777777" w:rsidR="00532656" w:rsidRPr="00030730" w:rsidRDefault="00532656" w:rsidP="005326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903672" w14:textId="77777777" w:rsidR="00532656" w:rsidRPr="00030730" w:rsidRDefault="00532656" w:rsidP="005326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0730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030730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B5BD" id="Text Box 36" o:spid="_x0000_s1036" type="#_x0000_t202" style="position:absolute;margin-left:202.5pt;margin-top:10.7pt;width:205.25pt;height:8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" filled="f" stroked="f">
                <v:textbox>
                  <w:txbxContent>
                    <w:p w14:paraId="2E578B85" w14:textId="77777777" w:rsidR="00532656" w:rsidRPr="00030730" w:rsidRDefault="00532656" w:rsidP="00532656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F903672" w14:textId="77777777" w:rsidR="00532656" w:rsidRPr="00030730" w:rsidRDefault="00532656" w:rsidP="00532656">
                      <w:pPr>
                        <w:rPr>
                          <w:sz w:val="20"/>
                          <w:szCs w:val="20"/>
                        </w:rPr>
                      </w:pPr>
                      <w:r w:rsidRPr="00030730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030730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1408">
        <w:t xml:space="preserve">                </w:t>
      </w:r>
      <w:proofErr w:type="gramStart"/>
      <w:r w:rsidR="00FF1408">
        <w:t>Praise :</w:t>
      </w:r>
      <w:proofErr w:type="gramEnd"/>
      <w:r w:rsidR="00FF1408">
        <w:t xml:space="preserve">   </w:t>
      </w:r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“Đoàn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kết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là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sức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mạnh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vĩ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đại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của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</w:t>
      </w:r>
      <w:proofErr w:type="spellStart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>chúng</w:t>
      </w:r>
      <w:proofErr w:type="spellEnd"/>
      <w:r w:rsidR="00FF1408" w:rsidRPr="00273EF1">
        <w:rPr>
          <w:rFonts w:ascii="Praise" w:eastAsia="Times New Roman" w:hAnsi="Praise" w:cs="Charm"/>
          <w:b/>
          <w:bCs/>
          <w:i/>
          <w:iCs/>
          <w:color w:val="5C7DB4" w:themeColor="accent1" w:themeTint="99"/>
          <w:sz w:val="34"/>
          <w:szCs w:val="34"/>
        </w:rPr>
        <w:t xml:space="preserve"> ta” </w:t>
      </w:r>
      <w:r w:rsidR="00FF1408" w:rsidRPr="00273EF1">
        <w:rPr>
          <w:rFonts w:ascii="Praise" w:eastAsia="Times New Roman" w:hAnsi="Praise" w:cs="Charm"/>
          <w:b/>
          <w:bCs/>
          <w:color w:val="5C7DB4" w:themeColor="accent1" w:themeTint="99"/>
          <w:sz w:val="34"/>
          <w:szCs w:val="34"/>
        </w:rPr>
        <w:t xml:space="preserve"> </w:t>
      </w:r>
    </w:p>
    <w:p w14:paraId="37F96560" w14:textId="196E1BB8" w:rsidR="00532656" w:rsidRPr="00AC53AD" w:rsidRDefault="00AC53AD" w:rsidP="00145FEF">
      <w:pPr>
        <w:tabs>
          <w:tab w:val="left" w:pos="7288"/>
        </w:tabs>
        <w:rPr>
          <w:rFonts w:ascii="Pacifico" w:hAnsi="Pacifico"/>
          <w:color w:val="CB5656" w:themeColor="accent5" w:themeShade="BF"/>
          <w:sz w:val="32"/>
          <w:szCs w:val="32"/>
        </w:rPr>
      </w:pPr>
      <w:r>
        <w:t xml:space="preserve">               </w:t>
      </w:r>
      <w:proofErr w:type="gramStart"/>
      <w:r>
        <w:rPr>
          <w:rFonts w:ascii="Cambria" w:hAnsi="Cambria"/>
        </w:rPr>
        <w:t>Pacifico :</w:t>
      </w:r>
      <w:proofErr w:type="gramEnd"/>
      <w:r>
        <w:rPr>
          <w:rFonts w:ascii="Cambria" w:hAnsi="Cambria"/>
        </w:rPr>
        <w:t xml:space="preserve">  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i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bu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ồ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</w:t>
      </w:r>
      <w:proofErr w:type="spellEnd"/>
      <w:r>
        <w:rPr>
          <w:rFonts w:ascii="Pacifico" w:hAnsi="Pacifico"/>
          <w:color w:val="CB5656" w:themeColor="accent5" w:themeShade="BF"/>
          <w:sz w:val="32"/>
          <w:szCs w:val="32"/>
        </w:rPr>
        <w:t>…</w:t>
      </w:r>
      <w:r w:rsidRPr="00AC53AD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sau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 xml:space="preserve"> </w:t>
      </w:r>
      <w:proofErr w:type="spellStart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l</w:t>
      </w:r>
      <w:r w:rsidRPr="009B1236">
        <w:rPr>
          <w:rFonts w:ascii="Pacifico" w:hAnsi="Pacifico" w:cs="Cambria"/>
          <w:color w:val="CB5656" w:themeColor="accent5" w:themeShade="BF"/>
          <w:sz w:val="32"/>
          <w:szCs w:val="32"/>
        </w:rPr>
        <w:t>ư</w:t>
      </w:r>
      <w:r w:rsidRPr="009B1236">
        <w:rPr>
          <w:rFonts w:ascii="Pacifico" w:hAnsi="Pacifico"/>
          <w:color w:val="CB5656" w:themeColor="accent5" w:themeShade="BF"/>
          <w:sz w:val="32"/>
          <w:szCs w:val="32"/>
        </w:rPr>
        <w:t>ng</w:t>
      </w:r>
      <w:proofErr w:type="spellEnd"/>
      <w:r w:rsidRPr="009B1236">
        <w:rPr>
          <w:rFonts w:ascii="Pacifico" w:hAnsi="Pacifico"/>
          <w:color w:val="CB5656" w:themeColor="accent5" w:themeShade="BF"/>
          <w:sz w:val="32"/>
          <w:szCs w:val="32"/>
        </w:rPr>
        <w:t>.</w:t>
      </w:r>
    </w:p>
    <w:p w14:paraId="40DB29FC" w14:textId="03371A5E" w:rsidR="002243FA" w:rsidRDefault="00532656" w:rsidP="00145FEF">
      <w:pPr>
        <w:tabs>
          <w:tab w:val="left" w:pos="7288"/>
        </w:tabs>
      </w:pPr>
      <w:r>
        <w:t xml:space="preserve">               </w:t>
      </w:r>
      <w:r w:rsidRPr="00532656">
        <w:t xml:space="preserve">Sansita Swashed </w:t>
      </w:r>
      <w:proofErr w:type="spellStart"/>
      <w:proofErr w:type="gramStart"/>
      <w:r w:rsidRPr="00532656">
        <w:t>ExtraBold</w:t>
      </w:r>
      <w:proofErr w:type="spellEnd"/>
      <w:r>
        <w:t xml:space="preserve"> :</w:t>
      </w:r>
      <w:proofErr w:type="gramEnd"/>
      <w:r>
        <w:t xml:space="preserve">   </w:t>
      </w:r>
    </w:p>
    <w:p w14:paraId="586F16A7" w14:textId="672102B7" w:rsidR="00532656" w:rsidRDefault="00532656" w:rsidP="00145FEF">
      <w:pPr>
        <w:tabs>
          <w:tab w:val="left" w:pos="7288"/>
        </w:tabs>
      </w:pPr>
    </w:p>
    <w:p w14:paraId="3EDED05B" w14:textId="77777777" w:rsidR="00532656" w:rsidRDefault="00532656" w:rsidP="00145FEF">
      <w:pPr>
        <w:tabs>
          <w:tab w:val="left" w:pos="7288"/>
        </w:tabs>
      </w:pPr>
    </w:p>
    <w:p w14:paraId="4E813485" w14:textId="1C4CAF39" w:rsidR="002243FA" w:rsidRDefault="00AC53AD" w:rsidP="00662B75">
      <w:pPr>
        <w:pStyle w:val="ListParagraph"/>
        <w:numPr>
          <w:ilvl w:val="0"/>
          <w:numId w:val="2"/>
        </w:numPr>
        <w:tabs>
          <w:tab w:val="left" w:pos="7288"/>
        </w:tabs>
      </w:pPr>
      <w:proofErr w:type="gramStart"/>
      <w:r>
        <w:t>Size :</w:t>
      </w:r>
      <w:proofErr w:type="gramEnd"/>
      <w:r>
        <w:t xml:space="preserve"> 14,16,16.5,17,18,19</w:t>
      </w:r>
    </w:p>
    <w:p w14:paraId="6F4668BD" w14:textId="6471A749" w:rsidR="00AC53AD" w:rsidRDefault="00AC53AD" w:rsidP="00662B75">
      <w:pPr>
        <w:pStyle w:val="ListParagraph"/>
        <w:numPr>
          <w:ilvl w:val="0"/>
          <w:numId w:val="2"/>
        </w:numPr>
        <w:tabs>
          <w:tab w:val="left" w:pos="7288"/>
        </w:tabs>
      </w:pPr>
      <w:proofErr w:type="gramStart"/>
      <w:r>
        <w:t>Heading</w:t>
      </w:r>
      <w:r w:rsidR="00532656">
        <w:t>(</w:t>
      </w:r>
      <w:proofErr w:type="gramEnd"/>
      <w:r w:rsidR="00532656">
        <w:t xml:space="preserve">Styles): </w:t>
      </w:r>
      <w:proofErr w:type="spellStart"/>
      <w:r w:rsidR="00532656" w:rsidRPr="00532656">
        <w:rPr>
          <w:rStyle w:val="Heading4Char"/>
        </w:rPr>
        <w:t>Tên</w:t>
      </w:r>
      <w:proofErr w:type="spellEnd"/>
      <w:r w:rsidR="00532656" w:rsidRPr="00532656">
        <w:rPr>
          <w:rStyle w:val="Heading4Char"/>
        </w:rPr>
        <w:t xml:space="preserve"> </w:t>
      </w:r>
      <w:proofErr w:type="spellStart"/>
      <w:r w:rsidR="00532656" w:rsidRPr="00532656">
        <w:rPr>
          <w:rStyle w:val="Heading4Char"/>
        </w:rPr>
        <w:t>thành</w:t>
      </w:r>
      <w:proofErr w:type="spellEnd"/>
      <w:r w:rsidR="00532656" w:rsidRPr="00532656">
        <w:rPr>
          <w:rStyle w:val="Heading4Char"/>
        </w:rPr>
        <w:t xml:space="preserve"> </w:t>
      </w:r>
      <w:proofErr w:type="spellStart"/>
      <w:r w:rsidR="00532656" w:rsidRPr="00532656">
        <w:rPr>
          <w:rStyle w:val="Heading4Char"/>
        </w:rPr>
        <w:t>viên</w:t>
      </w:r>
      <w:proofErr w:type="spellEnd"/>
      <w:r w:rsidR="00532656">
        <w:tab/>
      </w:r>
    </w:p>
    <w:p w14:paraId="4ED8ACAE" w14:textId="77777777" w:rsidR="00532656" w:rsidRDefault="00532656" w:rsidP="00532656"/>
    <w:p w14:paraId="43D18491" w14:textId="42DBEB70" w:rsidR="00532656" w:rsidRPr="00662B75" w:rsidRDefault="00532656" w:rsidP="00662B75">
      <w:pPr>
        <w:pStyle w:val="ListParagraph"/>
        <w:numPr>
          <w:ilvl w:val="0"/>
          <w:numId w:val="4"/>
        </w:numPr>
        <w:rPr>
          <w:color w:val="2A4848" w:themeColor="accent2" w:themeShade="40"/>
          <w:sz w:val="72"/>
          <w:szCs w:val="72"/>
        </w:rPr>
      </w:pPr>
      <w:r w:rsidRPr="00662B75">
        <w:rPr>
          <w:rFonts w:ascii="Cambria" w:hAnsi="Cambria"/>
        </w:rPr>
        <w:t xml:space="preserve">Word Art: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451F96F" wp14:editId="57DADC1B">
                <wp:simplePos x="0" y="0"/>
                <wp:positionH relativeFrom="column">
                  <wp:posOffset>1776730</wp:posOffset>
                </wp:positionH>
                <wp:positionV relativeFrom="paragraph">
                  <wp:posOffset>-173355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699A8" w14:textId="77777777" w:rsidR="00532656" w:rsidRPr="00533439" w:rsidRDefault="00532656" w:rsidP="00532656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3439">
                              <w:rPr>
                                <w:rFonts w:asciiTheme="majorHAnsi" w:hAnsiTheme="majorHAnsi"/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F96F" id="Text Box 32" o:spid="_x0000_s1037" type="#_x0000_t202" style="position:absolute;left:0;text-align:left;margin-left:139.9pt;margin-top:-13.65pt;width:2in;height:2in;z-index:-251598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DrOTP1&#10;3gAAAAsBAAAPAAAAAAAAAAAAAAAAAGcEAABkcnMvZG93bnJldi54bWxQSwUGAAAAAAQABADzAAAA&#10;cgUAAAAA&#10;" filled="f" stroked="f">
                <v:textbox style="mso-fit-shape-to-text:t">
                  <w:txbxContent>
                    <w:p w14:paraId="00D699A8" w14:textId="77777777" w:rsidR="00532656" w:rsidRPr="00533439" w:rsidRDefault="00532656" w:rsidP="00532656">
                      <w:pPr>
                        <w:jc w:val="center"/>
                        <w:rPr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3439">
                        <w:rPr>
                          <w:rFonts w:asciiTheme="majorHAnsi" w:hAnsiTheme="majorHAnsi"/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BÁO CÁO</w:t>
                      </w:r>
                    </w:p>
                  </w:txbxContent>
                </v:textbox>
              </v:shape>
            </w:pict>
          </mc:Fallback>
        </mc:AlternateContent>
      </w:r>
      <w:r w:rsidRPr="00662B75">
        <w:rPr>
          <w:color w:val="2A4848" w:themeColor="accent2" w:themeShade="40"/>
          <w:sz w:val="72"/>
          <w:szCs w:val="72"/>
        </w:rPr>
        <w:t xml:space="preserve">    </w:t>
      </w:r>
    </w:p>
    <w:p w14:paraId="249E61EF" w14:textId="0AE1BD4B" w:rsidR="002243FA" w:rsidRDefault="00532656" w:rsidP="00145FEF">
      <w:pPr>
        <w:tabs>
          <w:tab w:val="left" w:pos="7288"/>
        </w:tabs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05A926" wp14:editId="5FB89C2E">
                <wp:simplePos x="0" y="0"/>
                <wp:positionH relativeFrom="column">
                  <wp:posOffset>1700958</wp:posOffset>
                </wp:positionH>
                <wp:positionV relativeFrom="paragraph">
                  <wp:posOffset>8284</wp:posOffset>
                </wp:positionV>
                <wp:extent cx="3244850" cy="13925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49866" w14:textId="77777777" w:rsidR="00532656" w:rsidRPr="002243FA" w:rsidRDefault="00532656" w:rsidP="005326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C73FD9" w14:textId="77777777" w:rsidR="00532656" w:rsidRDefault="00532656" w:rsidP="00532656"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ĐOÀN </w:t>
                            </w:r>
                            <w:proofErr w:type="gramStart"/>
                            <w:r w:rsidRPr="002243FA">
                              <w:rPr>
                                <w:rFonts w:ascii="Sansita Swashed ExtraBold" w:hAnsi="Sansita Swashed ExtraBold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A926" id="Text Box 35" o:spid="_x0000_s1038" type="#_x0000_t202" style="position:absolute;margin-left:133.95pt;margin-top:.65pt;width:255.5pt;height:109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" filled="f" stroked="f">
                <v:textbox>
                  <w:txbxContent>
                    <w:p w14:paraId="11349866" w14:textId="77777777" w:rsidR="00532656" w:rsidRPr="002243FA" w:rsidRDefault="00532656" w:rsidP="0053265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9C73FD9" w14:textId="77777777" w:rsidR="00532656" w:rsidRDefault="00532656" w:rsidP="00532656"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ĐOÀN </w:t>
                      </w:r>
                      <w:proofErr w:type="gramStart"/>
                      <w:r w:rsidRPr="002243FA">
                        <w:rPr>
                          <w:rFonts w:ascii="Sansita Swashed ExtraBold" w:hAnsi="Sansita Swashed ExtraBold"/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 xml:space="preserve">  </w:t>
      </w:r>
    </w:p>
    <w:p w14:paraId="58D68656" w14:textId="2FB69793" w:rsidR="00532656" w:rsidRPr="0020404E" w:rsidRDefault="00532656" w:rsidP="00532656">
      <w:pPr>
        <w:rPr>
          <w:color w:val="2A4848" w:themeColor="accent2" w:themeShade="40"/>
          <w:sz w:val="72"/>
          <w:szCs w:val="72"/>
        </w:rPr>
      </w:pPr>
      <w:r>
        <w:rPr>
          <w:rFonts w:ascii="Cambria" w:hAnsi="Cambria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483ABE1" wp14:editId="2A65CD80">
                <wp:simplePos x="0" y="0"/>
                <wp:positionH relativeFrom="column">
                  <wp:posOffset>1776730</wp:posOffset>
                </wp:positionH>
                <wp:positionV relativeFrom="paragraph">
                  <wp:posOffset>-173355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23007E" w14:textId="7BFBE4B7" w:rsidR="00532656" w:rsidRPr="00533439" w:rsidRDefault="00532656" w:rsidP="00532656">
                            <w:pPr>
                              <w:jc w:val="center"/>
                              <w:rPr>
                                <w:b/>
                                <w:color w:val="2A4848" w:themeColor="accent2" w:themeShade="4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ABE1" id="Text Box 33" o:spid="_x0000_s1039" type="#_x0000_t202" style="position:absolute;margin-left:139.9pt;margin-top:-13.65pt;width:2in;height:2in;z-index:-251596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" filled="f" stroked="f">
                <v:textbox style="mso-fit-shape-to-text:t">
                  <w:txbxContent>
                    <w:p w14:paraId="0B23007E" w14:textId="7BFBE4B7" w:rsidR="00532656" w:rsidRPr="00533439" w:rsidRDefault="00532656" w:rsidP="00532656">
                      <w:pPr>
                        <w:jc w:val="center"/>
                        <w:rPr>
                          <w:b/>
                          <w:color w:val="2A4848" w:themeColor="accent2" w:themeShade="4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404E">
        <w:rPr>
          <w:color w:val="2A4848" w:themeColor="accent2" w:themeShade="40"/>
          <w:sz w:val="72"/>
          <w:szCs w:val="72"/>
        </w:rPr>
        <w:t xml:space="preserve">    </w:t>
      </w:r>
    </w:p>
    <w:p w14:paraId="23907E97" w14:textId="731E24C0" w:rsidR="00532656" w:rsidRPr="00532656" w:rsidRDefault="00532656" w:rsidP="00145FEF">
      <w:pPr>
        <w:tabs>
          <w:tab w:val="left" w:pos="7288"/>
        </w:tabs>
        <w:rPr>
          <w:rFonts w:ascii="Cambria" w:hAnsi="Cambria"/>
        </w:rPr>
      </w:pPr>
    </w:p>
    <w:p w14:paraId="3C7B3651" w14:textId="1EF0A69D" w:rsidR="002243FA" w:rsidRDefault="00532656" w:rsidP="00145FEF">
      <w:pPr>
        <w:tabs>
          <w:tab w:val="left" w:pos="72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752368" wp14:editId="5B452E1F">
                <wp:simplePos x="0" y="0"/>
                <wp:positionH relativeFrom="margin">
                  <wp:posOffset>1658117</wp:posOffset>
                </wp:positionH>
                <wp:positionV relativeFrom="paragraph">
                  <wp:posOffset>141413</wp:posOffset>
                </wp:positionV>
                <wp:extent cx="2406650" cy="10604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D67CF" w14:textId="77777777" w:rsidR="00532656" w:rsidRPr="00063E45" w:rsidRDefault="00532656" w:rsidP="00532656">
                            <w:pPr>
                              <w:tabs>
                                <w:tab w:val="left" w:pos="7288"/>
                              </w:tabs>
                              <w:jc w:val="center"/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:vertAlign w:val="subscri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ố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</w:t>
                            </w:r>
                            <w:proofErr w:type="spellEnd"/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63E45">
                              <w:rPr>
                                <w:rFonts w:ascii="Pacifico" w:hAnsi="Pacifico" w:cs="Cambria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ả</w:t>
                            </w:r>
                            <w:r w:rsidRPr="00063E45">
                              <w:rPr>
                                <w:rFonts w:ascii="Pacifico" w:hAnsi="Pacifico"/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2368" id="Text Box 34" o:spid="_x0000_s1040" type="#_x0000_t202" style="position:absolute;margin-left:130.55pt;margin-top:11.15pt;width:189.5pt;height:8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" filled="f" stroked="f">
                <v:textbox>
                  <w:txbxContent>
                    <w:p w14:paraId="28BD67CF" w14:textId="77777777" w:rsidR="00532656" w:rsidRPr="00063E45" w:rsidRDefault="00532656" w:rsidP="00532656">
                      <w:pPr>
                        <w:tabs>
                          <w:tab w:val="left" w:pos="7288"/>
                        </w:tabs>
                        <w:jc w:val="center"/>
                        <w:rPr>
                          <w:rFonts w:ascii="Pacifico" w:hAnsi="Pacifico"/>
                          <w:b/>
                          <w:sz w:val="80"/>
                          <w:szCs w:val="80"/>
                          <w:vertAlign w:val="subscri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ố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</w:t>
                      </w:r>
                      <w:proofErr w:type="spellEnd"/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063E45">
                        <w:rPr>
                          <w:rFonts w:ascii="Pacifico" w:hAnsi="Pacifico" w:cs="Cambria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ả</w:t>
                      </w:r>
                      <w:r w:rsidRPr="00063E45">
                        <w:rPr>
                          <w:rFonts w:ascii="Pacifico" w:hAnsi="Pacifico"/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4CDC0" w14:textId="79BD5AEC" w:rsidR="002243FA" w:rsidRDefault="002243FA" w:rsidP="00145FEF">
      <w:pPr>
        <w:tabs>
          <w:tab w:val="left" w:pos="7288"/>
        </w:tabs>
      </w:pPr>
    </w:p>
    <w:p w14:paraId="623D299B" w14:textId="10AD1E76" w:rsidR="002243FA" w:rsidRDefault="002243FA" w:rsidP="00145FEF">
      <w:pPr>
        <w:tabs>
          <w:tab w:val="left" w:pos="7288"/>
        </w:tabs>
      </w:pPr>
    </w:p>
    <w:p w14:paraId="32CBF457" w14:textId="7BF4A2E5" w:rsidR="002243FA" w:rsidRDefault="002243FA" w:rsidP="00145FEF">
      <w:pPr>
        <w:tabs>
          <w:tab w:val="left" w:pos="7288"/>
        </w:tabs>
      </w:pPr>
    </w:p>
    <w:p w14:paraId="49E8CFD5" w14:textId="1DF92ED0" w:rsidR="002243FA" w:rsidRDefault="002243FA" w:rsidP="00145FEF">
      <w:pPr>
        <w:tabs>
          <w:tab w:val="left" w:pos="7288"/>
        </w:tabs>
      </w:pPr>
    </w:p>
    <w:p w14:paraId="7773E230" w14:textId="70F0B9D2" w:rsidR="002243FA" w:rsidRDefault="002243FA" w:rsidP="00145FEF">
      <w:pPr>
        <w:tabs>
          <w:tab w:val="left" w:pos="7288"/>
        </w:tabs>
      </w:pPr>
    </w:p>
    <w:p w14:paraId="6521F523" w14:textId="3144EE76" w:rsidR="002243FA" w:rsidRDefault="00063C6F" w:rsidP="00145FEF">
      <w:pPr>
        <w:tabs>
          <w:tab w:val="left" w:pos="7288"/>
        </w:tabs>
      </w:pPr>
      <w:r>
        <w:rPr>
          <w:b/>
          <w:bCs/>
          <w:noProof/>
          <w:color w:val="549191" w:themeColor="accent2" w:themeShade="8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BBA4B0" wp14:editId="1B557F50">
                <wp:simplePos x="0" y="0"/>
                <wp:positionH relativeFrom="column">
                  <wp:posOffset>2647951</wp:posOffset>
                </wp:positionH>
                <wp:positionV relativeFrom="paragraph">
                  <wp:posOffset>8255</wp:posOffset>
                </wp:positionV>
                <wp:extent cx="133350" cy="590550"/>
                <wp:effectExtent l="0" t="0" r="19050" b="1905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05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375B" id="Right Brace 40" o:spid="_x0000_s1026" type="#_x0000_t88" style="position:absolute;margin-left:208.5pt;margin-top:.65pt;width:10.5pt;height:4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" adj="406" strokecolor="#223149 [3044]">
                <v:textbox inset="2.53997mm,1.27mm,2.53997mm,1.27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FC10CF" wp14:editId="2992A489">
                <wp:simplePos x="0" y="0"/>
                <wp:positionH relativeFrom="column">
                  <wp:posOffset>1005205</wp:posOffset>
                </wp:positionH>
                <wp:positionV relativeFrom="paragraph">
                  <wp:posOffset>159281</wp:posOffset>
                </wp:positionV>
                <wp:extent cx="1005205" cy="238760"/>
                <wp:effectExtent l="0" t="19050" r="23495" b="46990"/>
                <wp:wrapNone/>
                <wp:docPr id="37" name="Flowchart: Punched T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238760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32C6" id="Flowchart: Punched Tape 37" o:spid="_x0000_s1026" type="#_x0000_t122" style="position:absolute;margin-left:79.15pt;margin-top:12.55pt;width:79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" fillcolor="#5c7db4 [1940]" strokecolor="#1b263a [2404]" strokeweight="2pt">
                <v:stroke miterlimit="4"/>
                <v:textbox style="mso-fit-shape-to-text:t" inset="3pt,3pt,3pt,3pt"/>
              </v:shape>
            </w:pict>
          </mc:Fallback>
        </mc:AlternateContent>
      </w:r>
    </w:p>
    <w:p w14:paraId="65958555" w14:textId="29D19E44" w:rsidR="002243FA" w:rsidRDefault="00063C6F" w:rsidP="00662B75">
      <w:pPr>
        <w:pStyle w:val="ListParagraph"/>
        <w:numPr>
          <w:ilvl w:val="0"/>
          <w:numId w:val="3"/>
        </w:numPr>
        <w:tabs>
          <w:tab w:val="left" w:pos="7288"/>
        </w:tabs>
      </w:pPr>
      <w:proofErr w:type="gramStart"/>
      <w:r>
        <w:t>Shape :</w:t>
      </w:r>
      <w:proofErr w:type="gramEnd"/>
      <w:r>
        <w:t xml:space="preserve">  </w:t>
      </w:r>
    </w:p>
    <w:p w14:paraId="239E495E" w14:textId="76839701" w:rsidR="002243FA" w:rsidRDefault="002243FA" w:rsidP="00145FEF">
      <w:pPr>
        <w:tabs>
          <w:tab w:val="left" w:pos="7288"/>
        </w:tabs>
      </w:pPr>
    </w:p>
    <w:p w14:paraId="77DA303A" w14:textId="77777777" w:rsidR="00063C6F" w:rsidRDefault="00063C6F" w:rsidP="00145FEF">
      <w:pPr>
        <w:tabs>
          <w:tab w:val="left" w:pos="7288"/>
        </w:tabs>
      </w:pPr>
    </w:p>
    <w:p w14:paraId="3999EE03" w14:textId="5B7B3F2E" w:rsidR="002243FA" w:rsidRDefault="00063C6F" w:rsidP="00662B75">
      <w:pPr>
        <w:pStyle w:val="ListParagraph"/>
        <w:numPr>
          <w:ilvl w:val="0"/>
          <w:numId w:val="4"/>
        </w:numPr>
        <w:tabs>
          <w:tab w:val="left" w:pos="7288"/>
        </w:tabs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CF05336" wp14:editId="3AA7F535">
            <wp:simplePos x="0" y="0"/>
            <wp:positionH relativeFrom="margin">
              <wp:posOffset>2987748</wp:posOffset>
            </wp:positionH>
            <wp:positionV relativeFrom="paragraph">
              <wp:posOffset>8433</wp:posOffset>
            </wp:positionV>
            <wp:extent cx="1193800" cy="1193800"/>
            <wp:effectExtent l="0" t="0" r="6350" b="63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A68A251" wp14:editId="210C4F61">
            <wp:simplePos x="0" y="0"/>
            <wp:positionH relativeFrom="margin">
              <wp:posOffset>1392865</wp:posOffset>
            </wp:positionH>
            <wp:positionV relativeFrom="paragraph">
              <wp:posOffset>9998</wp:posOffset>
            </wp:positionV>
            <wp:extent cx="781050" cy="7810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 </w:t>
      </w:r>
      <w:proofErr w:type="gramStart"/>
      <w:r>
        <w:t>picture :</w:t>
      </w:r>
      <w:proofErr w:type="gramEnd"/>
      <w:r>
        <w:t xml:space="preserve"> </w:t>
      </w:r>
    </w:p>
    <w:p w14:paraId="564CB3BF" w14:textId="21B0C16A" w:rsidR="002243FA" w:rsidRDefault="002243FA" w:rsidP="00145FEF">
      <w:pPr>
        <w:tabs>
          <w:tab w:val="left" w:pos="7288"/>
        </w:tabs>
      </w:pPr>
    </w:p>
    <w:p w14:paraId="13DD3BD1" w14:textId="6EEFD66F" w:rsidR="002243FA" w:rsidRDefault="002243FA" w:rsidP="00145FEF">
      <w:pPr>
        <w:tabs>
          <w:tab w:val="left" w:pos="7288"/>
        </w:tabs>
      </w:pPr>
    </w:p>
    <w:p w14:paraId="78DD59C3" w14:textId="6F344307" w:rsidR="002243FA" w:rsidRDefault="002243FA" w:rsidP="00145FEF">
      <w:pPr>
        <w:tabs>
          <w:tab w:val="left" w:pos="7288"/>
        </w:tabs>
      </w:pPr>
    </w:p>
    <w:p w14:paraId="755DED89" w14:textId="191CF503" w:rsidR="002243FA" w:rsidRDefault="002243FA" w:rsidP="00145FEF">
      <w:pPr>
        <w:tabs>
          <w:tab w:val="left" w:pos="7288"/>
        </w:tabs>
      </w:pPr>
    </w:p>
    <w:p w14:paraId="4172EA2B" w14:textId="708E49C9" w:rsidR="002243FA" w:rsidRDefault="002243FA" w:rsidP="00145FEF">
      <w:pPr>
        <w:tabs>
          <w:tab w:val="left" w:pos="7288"/>
        </w:tabs>
      </w:pPr>
    </w:p>
    <w:p w14:paraId="1DB19FE1" w14:textId="1D66E620" w:rsidR="002243FA" w:rsidRDefault="002243FA" w:rsidP="00145FEF">
      <w:pPr>
        <w:tabs>
          <w:tab w:val="left" w:pos="7288"/>
        </w:tabs>
      </w:pPr>
    </w:p>
    <w:p w14:paraId="742274D6" w14:textId="44426259" w:rsidR="002243FA" w:rsidRDefault="002243FA" w:rsidP="00145FEF">
      <w:pPr>
        <w:tabs>
          <w:tab w:val="left" w:pos="7288"/>
        </w:tabs>
      </w:pPr>
    </w:p>
    <w:p w14:paraId="53BEDB77" w14:textId="77777777" w:rsidR="00CD0D95" w:rsidRDefault="00CD0D95" w:rsidP="00145FEF">
      <w:pPr>
        <w:tabs>
          <w:tab w:val="left" w:pos="7288"/>
        </w:tabs>
      </w:pPr>
    </w:p>
    <w:p w14:paraId="125BB755" w14:textId="77777777" w:rsidR="00CD0D95" w:rsidRDefault="00CD0D95" w:rsidP="00145FEF">
      <w:pPr>
        <w:tabs>
          <w:tab w:val="left" w:pos="7288"/>
        </w:tabs>
      </w:pPr>
    </w:p>
    <w:p w14:paraId="64D63F8E" w14:textId="77777777" w:rsidR="00CD0D95" w:rsidRDefault="00CD0D95" w:rsidP="00145FEF">
      <w:pPr>
        <w:tabs>
          <w:tab w:val="left" w:pos="7288"/>
        </w:tabs>
      </w:pPr>
    </w:p>
    <w:p w14:paraId="6276CC02" w14:textId="77777777" w:rsidR="00CD0D95" w:rsidRDefault="00CD0D95" w:rsidP="00145FEF">
      <w:pPr>
        <w:tabs>
          <w:tab w:val="left" w:pos="7288"/>
        </w:tabs>
      </w:pPr>
    </w:p>
    <w:p w14:paraId="55E9D51C" w14:textId="691A7DF1" w:rsidR="002243FA" w:rsidRDefault="0058348C" w:rsidP="00662B75">
      <w:pPr>
        <w:pStyle w:val="ListParagraph"/>
        <w:numPr>
          <w:ilvl w:val="0"/>
          <w:numId w:val="4"/>
        </w:numPr>
        <w:tabs>
          <w:tab w:val="left" w:pos="7288"/>
        </w:tabs>
      </w:pPr>
      <w:proofErr w:type="gramStart"/>
      <w:r>
        <w:t>Columns :</w:t>
      </w:r>
      <w:proofErr w:type="gramEnd"/>
      <w:r>
        <w:t xml:space="preserve">  </w:t>
      </w:r>
      <w:r w:rsidRPr="0058348C">
        <w:drawing>
          <wp:inline distT="0" distB="0" distL="0" distR="0" wp14:anchorId="7C979EB4" wp14:editId="75AF75F3">
            <wp:extent cx="5277121" cy="4273770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27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F2C7F0" w14:textId="77777777" w:rsidR="009D2D33" w:rsidRPr="009D2D33" w:rsidRDefault="00662B75" w:rsidP="00662B75">
      <w:pPr>
        <w:pStyle w:val="ListParagraph"/>
        <w:numPr>
          <w:ilvl w:val="0"/>
          <w:numId w:val="4"/>
        </w:numPr>
        <w:tabs>
          <w:tab w:val="left" w:pos="7288"/>
        </w:tabs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</w:pPr>
      <w:r>
        <w:t xml:space="preserve">Highlight:  </w:t>
      </w:r>
    </w:p>
    <w:p w14:paraId="4DCA6002" w14:textId="67D202F8" w:rsidR="009D2D33" w:rsidRDefault="009D2D33" w:rsidP="009D2D33">
      <w:pPr>
        <w:tabs>
          <w:tab w:val="left" w:pos="7288"/>
        </w:tabs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</w:pP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s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ố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ả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o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,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nghi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ệ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m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ạ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ng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xã</w:t>
      </w:r>
      <w:proofErr w:type="spellEnd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h</w:t>
      </w:r>
      <w:r w:rsidRPr="00CD0D95">
        <w:rPr>
          <w:rFonts w:ascii="Dancing Script" w:hAnsi="Dancing Script" w:cs="Cambria"/>
          <w:b/>
          <w:bCs/>
          <w:color w:val="CB5656" w:themeColor="accent5" w:themeShade="BF"/>
          <w:sz w:val="33"/>
          <w:szCs w:val="33"/>
          <w:highlight w:val="yellow"/>
        </w:rPr>
        <w:t>ộ</w:t>
      </w:r>
      <w:r w:rsidRPr="00CD0D95">
        <w:rPr>
          <w:rFonts w:ascii="Dancing Script" w:hAnsi="Dancing Script"/>
          <w:b/>
          <w:bCs/>
          <w:color w:val="CB5656" w:themeColor="accent5" w:themeShade="BF"/>
          <w:sz w:val="33"/>
          <w:szCs w:val="33"/>
          <w:highlight w:val="yellow"/>
        </w:rPr>
        <w:t>i</w:t>
      </w:r>
      <w:proofErr w:type="spellEnd"/>
    </w:p>
    <w:p w14:paraId="4B4B894A" w14:textId="67D202F8" w:rsidR="002243FA" w:rsidRPr="009D2D33" w:rsidRDefault="00662B75" w:rsidP="009D2D33">
      <w:pPr>
        <w:tabs>
          <w:tab w:val="left" w:pos="7288"/>
        </w:tabs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</w:pPr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Nguyên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nhân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sâu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xa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của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việc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sống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ảo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là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ta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thích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khoe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proofErr w:type="gram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khoang,thích</w:t>
      </w:r>
      <w:proofErr w:type="spellEnd"/>
      <w:proofErr w:type="gram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khoe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ra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những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thứ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mà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có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thể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chúng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ta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không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hề</w:t>
      </w:r>
      <w:proofErr w:type="spellEnd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 xml:space="preserve"> </w:t>
      </w:r>
      <w:proofErr w:type="spellStart"/>
      <w:r w:rsidRPr="009D2D33">
        <w:rPr>
          <w:rFonts w:ascii="Dancing Script" w:hAnsi="Dancing Script"/>
          <w:b/>
          <w:bCs/>
          <w:color w:val="CB5656" w:themeColor="accent5" w:themeShade="BF"/>
          <w:sz w:val="34"/>
          <w:szCs w:val="34"/>
          <w:highlight w:val="yellow"/>
        </w:rPr>
        <w:t>có</w:t>
      </w:r>
      <w:proofErr w:type="spellEnd"/>
    </w:p>
    <w:p w14:paraId="7E8E53FE" w14:textId="77777777" w:rsidR="00662B75" w:rsidRDefault="00662B75" w:rsidP="00145FEF">
      <w:pPr>
        <w:tabs>
          <w:tab w:val="left" w:pos="7288"/>
        </w:tabs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</w:pPr>
      <w:r>
        <w:rPr>
          <w:rFonts w:ascii="Dancing Script" w:hAnsi="Dancing Script"/>
          <w:b/>
          <w:bCs/>
          <w:color w:val="CB5656" w:themeColor="accent5" w:themeShade="BF"/>
          <w:sz w:val="34"/>
          <w:szCs w:val="34"/>
        </w:rPr>
        <w:t xml:space="preserve">              </w:t>
      </w:r>
    </w:p>
    <w:p w14:paraId="289CC22B" w14:textId="4FCFCE98" w:rsidR="00662B75" w:rsidRDefault="00662B75" w:rsidP="00145FEF">
      <w:pPr>
        <w:tabs>
          <w:tab w:val="left" w:pos="7288"/>
        </w:tabs>
        <w:rPr>
          <w:rFonts w:ascii="Dancing Script" w:hAnsi="Dancing Script"/>
          <w:color w:val="CB5656" w:themeColor="accent5" w:themeShade="BF"/>
          <w:sz w:val="33"/>
          <w:szCs w:val="33"/>
        </w:rPr>
      </w:pPr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hay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tự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so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sánh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bản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thân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với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những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tiêu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chuẩn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trên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mạng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rồi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xin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ra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những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tự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tin,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mặc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cảm</w:t>
      </w:r>
      <w:proofErr w:type="spellEnd"/>
    </w:p>
    <w:p w14:paraId="723573C2" w14:textId="07A6D1D1" w:rsidR="00662B75" w:rsidRPr="00145FEF" w:rsidRDefault="00662B75" w:rsidP="00145FEF">
      <w:pPr>
        <w:tabs>
          <w:tab w:val="left" w:pos="7288"/>
        </w:tabs>
      </w:pP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cần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phải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kết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nối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lại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với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nhau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nhiều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h</w:t>
      </w:r>
      <w:r w:rsidRPr="00662B75">
        <w:rPr>
          <w:rFonts w:ascii="Dancing Script" w:hAnsi="Dancing Script" w:hint="cs"/>
          <w:color w:val="CB5656" w:themeColor="accent5" w:themeShade="BF"/>
          <w:sz w:val="33"/>
          <w:szCs w:val="33"/>
          <w:highlight w:val="yellow"/>
        </w:rPr>
        <w:t>ơ</w:t>
      </w:r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</w:t>
      </w:r>
      <w:proofErr w:type="spellEnd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 xml:space="preserve"> </w:t>
      </w:r>
      <w:proofErr w:type="spellStart"/>
      <w:r w:rsidRPr="00662B75">
        <w:rPr>
          <w:rFonts w:ascii="Dancing Script" w:hAnsi="Dancing Script"/>
          <w:color w:val="CB5656" w:themeColor="accent5" w:themeShade="BF"/>
          <w:sz w:val="33"/>
          <w:szCs w:val="33"/>
          <w:highlight w:val="yellow"/>
        </w:rPr>
        <w:t>nữa</w:t>
      </w:r>
      <w:proofErr w:type="spellEnd"/>
    </w:p>
    <w:sectPr w:rsidR="00662B75" w:rsidRPr="00145FEF" w:rsidSect="00421692">
      <w:type w:val="continuous"/>
      <w:pgSz w:w="12240" w:h="15840" w:code="1"/>
      <w:pgMar w:top="720" w:right="1440" w:bottom="72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F6E7" w14:textId="77777777" w:rsidR="00944FE6" w:rsidRDefault="00944FE6" w:rsidP="0006271E">
      <w:r>
        <w:separator/>
      </w:r>
    </w:p>
  </w:endnote>
  <w:endnote w:type="continuationSeparator" w:id="0">
    <w:p w14:paraId="2A770B19" w14:textId="77777777" w:rsidR="00944FE6" w:rsidRDefault="00944FE6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m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ita Swashed ExtraBold">
    <w:panose1 w:val="03060502030605060506"/>
    <w:charset w:val="00"/>
    <w:family w:val="script"/>
    <w:pitch w:val="variable"/>
    <w:sig w:usb0="00000007" w:usb1="00000000" w:usb2="00000000" w:usb3="00000000" w:csb0="00000093" w:csb1="00000000"/>
  </w:font>
  <w:font w:name="Allura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raise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F68F10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DB2D1B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930116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F192" w14:textId="77777777" w:rsidR="00944FE6" w:rsidRDefault="00944FE6" w:rsidP="0006271E">
      <w:r>
        <w:separator/>
      </w:r>
    </w:p>
  </w:footnote>
  <w:footnote w:type="continuationSeparator" w:id="0">
    <w:p w14:paraId="303FCCA7" w14:textId="77777777" w:rsidR="00944FE6" w:rsidRDefault="00944FE6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858"/>
    <w:multiLevelType w:val="hybridMultilevel"/>
    <w:tmpl w:val="CBFAB398"/>
    <w:lvl w:ilvl="0" w:tplc="5BCE6A1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1879"/>
    <w:multiLevelType w:val="hybridMultilevel"/>
    <w:tmpl w:val="DB8C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1A09"/>
    <w:multiLevelType w:val="hybridMultilevel"/>
    <w:tmpl w:val="DF8E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222BC"/>
    <w:multiLevelType w:val="hybridMultilevel"/>
    <w:tmpl w:val="FD08D224"/>
    <w:lvl w:ilvl="0" w:tplc="A796A99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E6"/>
    <w:rsid w:val="00017B10"/>
    <w:rsid w:val="00030730"/>
    <w:rsid w:val="00056442"/>
    <w:rsid w:val="0006271E"/>
    <w:rsid w:val="00063C6F"/>
    <w:rsid w:val="00063E45"/>
    <w:rsid w:val="0006535D"/>
    <w:rsid w:val="000927EC"/>
    <w:rsid w:val="000A21F1"/>
    <w:rsid w:val="000A4961"/>
    <w:rsid w:val="000B5D29"/>
    <w:rsid w:val="000D54C3"/>
    <w:rsid w:val="000E73FD"/>
    <w:rsid w:val="00145FEF"/>
    <w:rsid w:val="00150875"/>
    <w:rsid w:val="001637B4"/>
    <w:rsid w:val="00173543"/>
    <w:rsid w:val="001B69E9"/>
    <w:rsid w:val="001D2BA8"/>
    <w:rsid w:val="001E06EE"/>
    <w:rsid w:val="0020404E"/>
    <w:rsid w:val="002243FA"/>
    <w:rsid w:val="00231F5C"/>
    <w:rsid w:val="00246928"/>
    <w:rsid w:val="00266D47"/>
    <w:rsid w:val="00273EF1"/>
    <w:rsid w:val="002A41A5"/>
    <w:rsid w:val="002D6B21"/>
    <w:rsid w:val="00314EDE"/>
    <w:rsid w:val="00370139"/>
    <w:rsid w:val="00386ECD"/>
    <w:rsid w:val="00421692"/>
    <w:rsid w:val="004C7F2B"/>
    <w:rsid w:val="00500909"/>
    <w:rsid w:val="005120A6"/>
    <w:rsid w:val="005276A8"/>
    <w:rsid w:val="00532656"/>
    <w:rsid w:val="00533439"/>
    <w:rsid w:val="00537DAC"/>
    <w:rsid w:val="0058348C"/>
    <w:rsid w:val="005D4907"/>
    <w:rsid w:val="00651512"/>
    <w:rsid w:val="00662B75"/>
    <w:rsid w:val="00667CD7"/>
    <w:rsid w:val="006748DB"/>
    <w:rsid w:val="00690BF7"/>
    <w:rsid w:val="006C60E6"/>
    <w:rsid w:val="00715806"/>
    <w:rsid w:val="007273E8"/>
    <w:rsid w:val="00781A8C"/>
    <w:rsid w:val="00791EF6"/>
    <w:rsid w:val="007C6297"/>
    <w:rsid w:val="00801909"/>
    <w:rsid w:val="0081410C"/>
    <w:rsid w:val="00815D34"/>
    <w:rsid w:val="00834654"/>
    <w:rsid w:val="00856259"/>
    <w:rsid w:val="008919B0"/>
    <w:rsid w:val="008A5F4C"/>
    <w:rsid w:val="008C460B"/>
    <w:rsid w:val="00944FE6"/>
    <w:rsid w:val="00952F7D"/>
    <w:rsid w:val="00973487"/>
    <w:rsid w:val="009B1236"/>
    <w:rsid w:val="009C14F8"/>
    <w:rsid w:val="009D2D33"/>
    <w:rsid w:val="00A32309"/>
    <w:rsid w:val="00A45A59"/>
    <w:rsid w:val="00A45BDD"/>
    <w:rsid w:val="00A6381B"/>
    <w:rsid w:val="00A76F40"/>
    <w:rsid w:val="00A82D92"/>
    <w:rsid w:val="00A83EF7"/>
    <w:rsid w:val="00AA7317"/>
    <w:rsid w:val="00AC53AD"/>
    <w:rsid w:val="00B23D51"/>
    <w:rsid w:val="00B864BA"/>
    <w:rsid w:val="00BB2EB8"/>
    <w:rsid w:val="00BE02BB"/>
    <w:rsid w:val="00C04532"/>
    <w:rsid w:val="00C509FF"/>
    <w:rsid w:val="00CB565C"/>
    <w:rsid w:val="00CC25E1"/>
    <w:rsid w:val="00CD0D95"/>
    <w:rsid w:val="00D456BA"/>
    <w:rsid w:val="00D62CAD"/>
    <w:rsid w:val="00D64ACC"/>
    <w:rsid w:val="00D85677"/>
    <w:rsid w:val="00DB7228"/>
    <w:rsid w:val="00E20686"/>
    <w:rsid w:val="00E37D9D"/>
    <w:rsid w:val="00E8561E"/>
    <w:rsid w:val="00EA32E0"/>
    <w:rsid w:val="00EA54C4"/>
    <w:rsid w:val="00ED38DD"/>
    <w:rsid w:val="00F00CEE"/>
    <w:rsid w:val="00F218E9"/>
    <w:rsid w:val="00F35335"/>
    <w:rsid w:val="00F67DE9"/>
    <w:rsid w:val="00F835CB"/>
    <w:rsid w:val="00FC524D"/>
    <w:rsid w:val="00FE251C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1F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32656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266D47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18E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218E9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18E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58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0315-8E3A-4EFF-A2A8-00792474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12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2022-03-09T09:32:00Z</dcterms:created>
  <dcterms:modified xsi:type="dcterms:W3CDTF">2022-03-16T07:23:00Z</dcterms:modified>
</cp:coreProperties>
</file>